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5C32" w14:textId="77777777" w:rsidR="000E51C1" w:rsidRDefault="00000000">
      <w:pPr>
        <w:rPr>
          <w:rFonts w:ascii="微软雅黑 Light" w:eastAsia="微软雅黑 Light" w:hAnsi="微软雅黑 Light" w:cs="Times New Roman" w:hint="eastAsia"/>
          <w:color w:val="414141"/>
          <w:szCs w:val="21"/>
        </w:rPr>
      </w:pP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w:drawing>
          <wp:anchor distT="0" distB="0" distL="114300" distR="114300" simplePos="0" relativeHeight="251688960" behindDoc="0" locked="0" layoutInCell="1" allowOverlap="1" wp14:anchorId="2E2FFF8C" wp14:editId="026B7933">
            <wp:simplePos x="0" y="0"/>
            <wp:positionH relativeFrom="column">
              <wp:posOffset>5469255</wp:posOffset>
            </wp:positionH>
            <wp:positionV relativeFrom="paragraph">
              <wp:posOffset>205105</wp:posOffset>
            </wp:positionV>
            <wp:extent cx="1081405" cy="1572895"/>
            <wp:effectExtent l="0" t="0" r="635" b="12065"/>
            <wp:wrapNone/>
            <wp:docPr id="1" name="图片 1" descr="IMG_1912--精修--通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912--精修--通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55D1C" wp14:editId="7EA1F53B">
                <wp:simplePos x="0" y="0"/>
                <wp:positionH relativeFrom="column">
                  <wp:posOffset>250825</wp:posOffset>
                </wp:positionH>
                <wp:positionV relativeFrom="paragraph">
                  <wp:posOffset>183515</wp:posOffset>
                </wp:positionV>
                <wp:extent cx="3585845" cy="79756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9049E9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672" w:lineRule="exact"/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4B6EA2"/>
                                <w:spacing w:val="60"/>
                                <w:sz w:val="48"/>
                                <w:szCs w:val="48"/>
                              </w:rPr>
                              <w:t>李银明</w:t>
                            </w:r>
                          </w:p>
                          <w:p w14:paraId="5170273E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eastAsia="微软雅黑 Light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</w:rPr>
                              <w:t>求职意向：Gameplay开发工程师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55D1C" id="矩形 19" o:spid="_x0000_s1026" style="position:absolute;left:0;text-align:left;margin-left:19.75pt;margin-top:14.45pt;width:282.35pt;height:6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" filled="f" stroked="f">
                <v:textbox style="mso-fit-shape-to-text:t">
                  <w:txbxContent>
                    <w:p w14:paraId="039049E9" w14:textId="77777777" w:rsidR="000E51C1" w:rsidRDefault="00000000">
                      <w:pPr>
                        <w:pStyle w:val="a3"/>
                        <w:spacing w:before="0" w:beforeAutospacing="0" w:after="0" w:afterAutospacing="0" w:line="672" w:lineRule="exact"/>
                        <w:rPr>
                          <w:rFonts w:ascii="华文中宋" w:eastAsia="华文中宋" w:hAnsi="华文中宋" w:cs="华文中宋" w:hint="eastAsia"/>
                          <w:b/>
                          <w:bCs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4B6EA2"/>
                          <w:spacing w:val="60"/>
                          <w:sz w:val="48"/>
                          <w:szCs w:val="48"/>
                        </w:rPr>
                        <w:t>李银明</w:t>
                      </w:r>
                    </w:p>
                    <w:p w14:paraId="5170273E" w14:textId="77777777" w:rsidR="000E51C1" w:rsidRDefault="00000000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eastAsia="微软雅黑 Light" w:hint="eastAsia"/>
                          <w:b/>
                          <w:bCs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</w:rPr>
                        <w:t>求职意向：Gameplay开发工程师</w:t>
                      </w:r>
                    </w:p>
                  </w:txbxContent>
                </v:textbox>
              </v:rect>
            </w:pict>
          </mc:Fallback>
        </mc:AlternateContent>
      </w:r>
    </w:p>
    <w:p w14:paraId="6D13DDC7" w14:textId="77777777" w:rsidR="000E51C1" w:rsidRDefault="00000000">
      <w:pPr>
        <w:rPr>
          <w:rFonts w:ascii="微软雅黑 Light" w:eastAsia="微软雅黑 Light" w:hAnsi="微软雅黑 Light" w:cs="Times New Roman" w:hint="eastAsia"/>
          <w:color w:val="414141"/>
          <w:szCs w:val="21"/>
        </w:rPr>
      </w:pP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9C528" wp14:editId="771D5895">
                <wp:simplePos x="0" y="0"/>
                <wp:positionH relativeFrom="column">
                  <wp:posOffset>384810</wp:posOffset>
                </wp:positionH>
                <wp:positionV relativeFrom="paragraph">
                  <wp:posOffset>2468880</wp:posOffset>
                </wp:positionV>
                <wp:extent cx="6782435" cy="1243965"/>
                <wp:effectExtent l="0" t="0" r="0" b="0"/>
                <wp:wrapNone/>
                <wp:docPr id="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10FC334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《Devil May Cry 5》战斗系统复刻                                                 2024.11 -- 至今</w:t>
                            </w:r>
                          </w:p>
                          <w:p w14:paraId="24C05E5C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岗位：开发    </w:t>
                            </w:r>
                          </w:p>
                          <w:p w14:paraId="02F0B94E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使用组件搭建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战斗系统框架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，使用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Lyra框架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的动画系统开发配置Layer层动画实现不同动画之间更平滑的过渡，了解动画混合。</w:t>
                            </w:r>
                          </w:p>
                          <w:p w14:paraId="68019C8E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战斗框架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实现技能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优先级限制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，弹反、闪避、连击、远程武器开发与多种不同触发模式的技能开发，多个位移性技能实现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鲁棒性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开发。</w:t>
                            </w:r>
                          </w:p>
                          <w:p w14:paraId="20DFEEC6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使用Motion Warping以及使用事件计时器实现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自制Motion Warping功能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制作攻击与释放技能时玩家和敌人之间的位置计算与转移。</w:t>
                            </w:r>
                          </w:p>
                          <w:p w14:paraId="49D7DDB9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熟练使用蓝图接口与函数，熟练掌握不同蓝图之间的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数据通信方式,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掌握动画序列内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动画通知状态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与通知的配置等功能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7961DA18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- 实现不同武器切换不同攻击方式，战斗打击感中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3C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的具体实现，包括战斗时视角的平滑切换，屏幕震动等级划分与配置，攻/受击音效配置。</w:t>
                            </w:r>
                          </w:p>
                          <w:p w14:paraId="39F8CD65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开发过程中遵循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低耦合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与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封装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原则、驼峰命名法、考虑代码可拓展性，函数封装等良好的代码开发习惯。  视频演示:https://b23.tv/aNxiaZL</w:t>
                            </w:r>
                          </w:p>
                          <w:p w14:paraId="18EC6D24" w14:textId="77777777" w:rsidR="000E51C1" w:rsidRDefault="00000000">
                            <w:pPr>
                              <w:spacing w:line="280" w:lineRule="exact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szCs w:val="21"/>
                              </w:rPr>
                              <w:t xml:space="preserve">《灵境卷轴》游戏开发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szCs w:val="21"/>
                              </w:rPr>
                              <w:tab/>
                              <w:t xml:space="preserve">                                       2024.09 -- 至今</w:t>
                            </w:r>
                          </w:p>
                          <w:p w14:paraId="4123C290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岗位：游戏制作人</w:t>
                            </w:r>
                          </w:p>
                          <w:p w14:paraId="13EBE8E7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设计并实施复杂的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AI行为树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，通过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EQS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（环境查询系统）、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 xml:space="preserve">装饰器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服务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等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增强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BOSS的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互动性和挑战性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5C52B08C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结合多种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软件设计思维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，观察者模式，中介者模式，组件开发思维等实现各个组件与系统之间的联动，提升项目的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模块化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可维护性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6B4BC166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使用事件分发器、蓝图接口开发等实现游戏内数据传递。开发过程中使用函数封装提升开发效率与清晰性。</w:t>
                            </w:r>
                          </w:p>
                          <w:p w14:paraId="54475E63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涉及游戏策划、战斗策划、关卡策划等多个游戏制作方面领域，有较强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跨学科综合能力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与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  <w:t>分配任务协调工作能力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50FCF160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eastAsia="微软雅黑 Light" w:hint="eastAsia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虚幻引擎游戏技能系统（GAS）研究                                               2024.04 -- 2024.08</w:t>
                            </w:r>
                          </w:p>
                          <w:p w14:paraId="12C4E1EB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岗位：开发</w:t>
                            </w:r>
                          </w:p>
                          <w:p w14:paraId="261BB962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在项目开发过程中，负责使用Gameplay Ability System (GAS) 结合蓝图和UC++代码构建技能系统。</w:t>
                            </w:r>
                          </w:p>
                          <w:p w14:paraId="10A3A33F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- 熟练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掌握GAS系统，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了解ASC、GA、GE、GC、GameplayAttribute、GameplayTag、GameplayTask等相关使用。</w:t>
                            </w:r>
                          </w:p>
                          <w:p w14:paraId="70BA55AA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使用UC++对GAS系统进行定制化开发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 xml:space="preserve">，包括HP、MP、Strength等，以及技能的分类和分级。 </w:t>
                            </w:r>
                          </w:p>
                          <w:p w14:paraId="37755A49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 xml:space="preserve">- 确定技能之间的优先级和打断顺序，处理技能效果的叠加，以及信息负载在角色间的传递。 </w:t>
                            </w:r>
                          </w:p>
                          <w:p w14:paraId="2C15825B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使用UC++设计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Attribute Sets，实现属性变化时的广播机制，并将更新后的值传递给前端UI。</w:t>
                            </w:r>
                          </w:p>
                          <w:p w14:paraId="50369CBF" w14:textId="77777777" w:rsidR="000E51C1" w:rsidRDefault="00000000">
                            <w:pPr>
                              <w:spacing w:line="280" w:lineRule="exact"/>
                              <w:ind w:firstLine="420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- 运用动画蓝图、状态机、混合空间等知识，优化游戏体验和性能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，最终完成具有不同技能的系统创建。     视频演示： https://b23.tv/XdRsx7b</w:t>
                            </w:r>
                          </w:p>
                          <w:p w14:paraId="5A28345C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校企合作创新实验课程      93分                                                2023.09 -- 2024.01</w:t>
                            </w:r>
                          </w:p>
                          <w:p w14:paraId="536D999E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岗位：虚幻引擎蓝图开发/场景搭建</w:t>
                            </w:r>
                          </w:p>
                          <w:p w14:paraId="2EAB2754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成功实现RPG游戏demo，包括玩家对武器装备、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背负、手持、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销毁等操作的监测。应用AI行为树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及任务节点实现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AINPC在地图中的定点巡逻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、攻击，返回巡逻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等AI行为。处理关卡中的碰撞逻辑、物体移动等，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设计多种前端UI显示，以及UI动画等功能实现。了解Sequencer制作过场动画。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了解动画蒙太奇中动画通知的添加，角色蓝图中状态机的设计等，增强游戏表现力。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 xml:space="preserve">       视频演示： </w:t>
                            </w:r>
                            <w:hyperlink r:id="rId6" w:history="1">
                              <w:r>
                                <w:rPr>
                                  <w:rFonts w:ascii="黑体" w:eastAsia="黑体" w:hAnsi="黑体" w:cs="黑体" w:hint="eastAsia"/>
                                  <w:color w:val="414141"/>
                                  <w:kern w:val="2"/>
                                  <w:sz w:val="16"/>
                                  <w:szCs w:val="16"/>
                                </w:rPr>
                                <w:t>https://b23.tv/bMvajuX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9C528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30.3pt;margin-top:194.4pt;width:534.05pt;height:9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" filled="f" stroked="f">
                <v:textbox style="mso-fit-shape-to-text:t">
                  <w:txbxContent>
                    <w:p w14:paraId="110FC334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《Devil May Cry 5》战斗系统复刻                                                 2024.11 -- 至今</w:t>
                      </w:r>
                    </w:p>
                    <w:p w14:paraId="24C05E5C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 xml:space="preserve">岗位：开发    </w:t>
                      </w:r>
                    </w:p>
                    <w:p w14:paraId="02F0B94E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使用组件搭建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战斗系统框架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，使用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Lyra框架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的动画系统开发配置Layer层动画实现不同动画之间更平滑的过渡，了解动画混合。</w:t>
                      </w:r>
                    </w:p>
                    <w:p w14:paraId="68019C8E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战斗框架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实现技能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优先级限制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，弹反、闪避、连击、远程武器开发与多种不同触发模式的技能开发，多个位移性技能实现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鲁棒性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开发。</w:t>
                      </w:r>
                    </w:p>
                    <w:p w14:paraId="20DFEEC6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使用Motion Warping以及使用事件计时器实现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自制Motion Warping功能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制作攻击与释放技能时玩家和敌人之间的位置计算与转移。</w:t>
                      </w:r>
                    </w:p>
                    <w:p w14:paraId="49D7DDB9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熟练使用蓝图接口与函数，熟练掌握不同蓝图之间的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数据通信方式,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掌握动画序列内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动画通知状态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与通知的配置等功能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。</w:t>
                      </w:r>
                    </w:p>
                    <w:p w14:paraId="7961DA18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- 实现不同武器切换不同攻击方式，战斗打击感中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3C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的具体实现，包括战斗时视角的平滑切换，屏幕震动等级划分与配置，攻/受击音效配置。</w:t>
                      </w:r>
                    </w:p>
                    <w:p w14:paraId="39F8CD65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开发过程中遵循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低耦合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与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封装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原则、驼峰命名法、考虑代码可拓展性，函数封装等良好的代码开发习惯。  视频演示:https://b23.tv/aNxiaZL</w:t>
                      </w:r>
                    </w:p>
                    <w:p w14:paraId="18EC6D24" w14:textId="77777777" w:rsidR="000E51C1" w:rsidRDefault="00000000">
                      <w:pPr>
                        <w:spacing w:line="280" w:lineRule="exact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szCs w:val="21"/>
                        </w:rPr>
                        <w:t xml:space="preserve">《灵境卷轴》游戏开发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szCs w:val="21"/>
                        </w:rPr>
                        <w:tab/>
                        <w:t xml:space="preserve">                                       2024.09 -- 至今</w:t>
                      </w:r>
                    </w:p>
                    <w:p w14:paraId="4123C290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岗位：游戏制作人</w:t>
                      </w:r>
                    </w:p>
                    <w:p w14:paraId="13EBE8E7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设计并实施复杂的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414141"/>
                          <w:sz w:val="16"/>
                          <w:szCs w:val="16"/>
                        </w:rPr>
                        <w:t>AI行为树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，通过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414141"/>
                          <w:sz w:val="16"/>
                          <w:szCs w:val="16"/>
                        </w:rPr>
                        <w:t>EQS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（环境查询系统）、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 xml:space="preserve">装饰器 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服务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等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增强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BOSS的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互动性和挑战性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。</w:t>
                      </w:r>
                    </w:p>
                    <w:p w14:paraId="5C52B08C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结合多种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软件设计思维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，观察者模式，中介者模式，组件开发思维等实现各个组件与系统之间的联动，提升项目的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模块化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可维护性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。</w:t>
                      </w:r>
                    </w:p>
                    <w:p w14:paraId="6B4BC166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使用事件分发器、蓝图接口开发等实现游戏内数据传递。开发过程中使用函数封装提升开发效率与清晰性。</w:t>
                      </w:r>
                    </w:p>
                    <w:p w14:paraId="54475E63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涉及游戏策划、战斗策划、关卡策划等多个游戏制作方面领域，有较强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跨学科综合能力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与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sz w:val="16"/>
                          <w:szCs w:val="16"/>
                        </w:rPr>
                        <w:t>分配任务协调工作能力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。</w:t>
                      </w:r>
                    </w:p>
                    <w:p w14:paraId="50FCF160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eastAsia="微软雅黑 Light" w:hint="eastAsia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虚幻引擎游戏技能系统（GAS）研究                                               2024.04 -- 2024.08</w:t>
                      </w:r>
                    </w:p>
                    <w:p w14:paraId="12C4E1EB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岗位：开发</w:t>
                      </w:r>
                    </w:p>
                    <w:p w14:paraId="261BB962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在项目开发过程中，负责使用Gameplay Ability System (GAS) 结合蓝图和UC++代码构建技能系统。</w:t>
                      </w:r>
                    </w:p>
                    <w:p w14:paraId="10A3A33F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- 熟练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掌握GAS系统，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了解ASC、GA、GE、GC、GameplayAttribute、GameplayTag、GameplayTask等相关使用。</w:t>
                      </w:r>
                    </w:p>
                    <w:p w14:paraId="70BA55AA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使用UC++对GAS系统进行定制化开发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 xml:space="preserve">，包括HP、MP、Strength等，以及技能的分类和分级。 </w:t>
                      </w:r>
                    </w:p>
                    <w:p w14:paraId="37755A49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 xml:space="preserve">- 确定技能之间的优先级和打断顺序，处理技能效果的叠加，以及信息负载在角色间的传递。 </w:t>
                      </w:r>
                    </w:p>
                    <w:p w14:paraId="2C15825B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使用UC++设计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Attribute Sets，实现属性变化时的广播机制，并将更新后的值传递给前端UI。</w:t>
                      </w:r>
                    </w:p>
                    <w:p w14:paraId="50369CBF" w14:textId="77777777" w:rsidR="000E51C1" w:rsidRDefault="00000000">
                      <w:pPr>
                        <w:spacing w:line="280" w:lineRule="exact"/>
                        <w:ind w:firstLine="420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szCs w:val="21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- 运用动画蓝图、状态机、混合空间等知识，优化游戏体验和性能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，最终完成具有不同技能的系统创建。     视频演示： https://b23.tv/XdRsx7b</w:t>
                      </w:r>
                    </w:p>
                    <w:p w14:paraId="5A28345C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校企合作创新实验课程      93分                                                2023.09 -- 2024.01</w:t>
                      </w:r>
                    </w:p>
                    <w:p w14:paraId="536D999E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岗位：虚幻引擎蓝图开发/场景搭建</w:t>
                      </w:r>
                    </w:p>
                    <w:p w14:paraId="2EAB2754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16"/>
                          <w:szCs w:val="16"/>
                        </w:rPr>
                        <w:t>成功实现RPG游戏demo，包括玩家对武器装备、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背负、手持、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16"/>
                          <w:szCs w:val="16"/>
                        </w:rPr>
                        <w:t>销毁等操作的监测。应用AI行为树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及任务节点实现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16"/>
                          <w:szCs w:val="16"/>
                        </w:rPr>
                        <w:t>AINPC在地图中的定点巡逻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、攻击，返回巡逻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16"/>
                          <w:szCs w:val="16"/>
                        </w:rPr>
                        <w:t>等AI行为。处理关卡中的碰撞逻辑、物体移动等，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设计多种前端UI显示，以及UI动画等功能实现。了解Sequencer制作过场动画。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16"/>
                          <w:szCs w:val="16"/>
                        </w:rPr>
                        <w:t>了解动画蒙太奇中动画通知的添加，角色蓝图中状态机的设计等，增强游戏表现力。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 xml:space="preserve">       视频演示： </w:t>
                      </w:r>
                      <w:hyperlink r:id="rId7" w:history="1">
                        <w:r>
                          <w:rPr>
                            <w:rFonts w:ascii="黑体" w:eastAsia="黑体" w:hAnsi="黑体" w:cs="黑体" w:hint="eastAsia"/>
                            <w:color w:val="414141"/>
                            <w:kern w:val="2"/>
                            <w:sz w:val="16"/>
                            <w:szCs w:val="16"/>
                          </w:rPr>
                          <w:t>https://b23.tv/bMvajuX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C5027" wp14:editId="0DFBC41C">
                <wp:simplePos x="0" y="0"/>
                <wp:positionH relativeFrom="column">
                  <wp:posOffset>1842135</wp:posOffset>
                </wp:positionH>
                <wp:positionV relativeFrom="paragraph">
                  <wp:posOffset>2360295</wp:posOffset>
                </wp:positionV>
                <wp:extent cx="5195570" cy="53975"/>
                <wp:effectExtent l="0" t="0" r="5715" b="31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8" cy="54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5.05pt;margin-top:185.85pt;height:4.25pt;width:409.1pt;z-index:251674624;v-text-anchor:middle;mso-width-relative:page;mso-height-relative:page;" fillcolor="#F2F2F2" filled="t" stroked="f" coordsize="21600,21600" o:gfxdata="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9bj6r3AAAAAwBAAAPAAAAAAAAAAEA&#10;IAAAACIAAABkcnMvZG93bnJldi54bWxQSwECFAAUAAAACACHTuJAmWnO/QsCAAAGBAAADgAAAAAA&#10;AAABACAAAAAr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F14C8" wp14:editId="07ECEF63">
                <wp:simplePos x="0" y="0"/>
                <wp:positionH relativeFrom="column">
                  <wp:posOffset>394970</wp:posOffset>
                </wp:positionH>
                <wp:positionV relativeFrom="paragraph">
                  <wp:posOffset>7504430</wp:posOffset>
                </wp:positionV>
                <wp:extent cx="6782435" cy="238696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2386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3EF996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</w:pPr>
                            <w:hyperlink r:id="rId8" w:tgtFrame="https://cn.bing.com/_blank" w:history="1">
                              <w:r>
                                <w:rPr>
                                  <w:rFonts w:ascii="微软雅黑 Light" w:eastAsia="微软雅黑 Light" w:hAnsi="微软雅黑 Light" w:cs="Times New Roman" w:hint="eastAsia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>中国大学生计算机设计大赛</w:t>
                              </w:r>
                            </w:hyperlink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       省级三等奖       2023.09 -- 2024.05</w:t>
                            </w:r>
                          </w:p>
                          <w:p w14:paraId="77F9CEDF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 w:hint="eastAsia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岗位：全栈开发工程师</w:t>
                            </w:r>
                          </w:p>
                          <w:p w14:paraId="458249FB" w14:textId="77777777" w:rsidR="000E51C1" w:rsidRDefault="00000000">
                            <w:pPr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采用稳定扩散（Stable Diffusion）等前沿人工智能图像处理技术，结合GitHub开源的ROOP换脸技术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开发小程序，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前端采用uni-app和VUE.JS，后端用Node.JS和Express框架，增强性能与安全，解决跨域问题。数据库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使用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SQLite3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>提供存储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。提供图片上传生成服务，打造健美社区。实现代理服务器整合请求，保障数据安全。建立在线聊天系统，提升互动体验。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sz w:val="16"/>
                                <w:szCs w:val="16"/>
                              </w:rPr>
                              <w:t>项目已开源，代码托管于https://gitee.com/lym_Drag0N/lym_sd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F14C8" id="文本框 2" o:spid="_x0000_s1028" type="#_x0000_t202" style="position:absolute;left:0;text-align:left;margin-left:31.1pt;margin-top:590.9pt;width:534.05pt;height:18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" filled="f" stroked="f">
                <v:textbox style="mso-fit-shape-to-text:t">
                  <w:txbxContent>
                    <w:p w14:paraId="513EF996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</w:pPr>
                      <w:hyperlink r:id="rId9" w:tgtFrame="https://cn.bing.com/_blank" w:history="1">
                        <w:r>
                          <w:rPr>
                            <w:rFonts w:ascii="微软雅黑 Light" w:eastAsia="微软雅黑 Light" w:hAnsi="微软雅黑 Light" w:cs="Times New Roman" w:hint="eastAsia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>中国大学生计算机设计大赛</w:t>
                        </w:r>
                      </w:hyperlink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                                      省级三等奖       2023.09 -- 2024.05</w:t>
                      </w:r>
                    </w:p>
                    <w:p w14:paraId="77F9CEDF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 w:hint="eastAsia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岗位：全栈开发工程师</w:t>
                      </w:r>
                    </w:p>
                    <w:p w14:paraId="458249FB" w14:textId="77777777" w:rsidR="000E51C1" w:rsidRDefault="00000000">
                      <w:pPr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采用稳定扩散（Stable Diffusion）等前沿人工智能图像处理技术，结合GitHub开源的ROOP换脸技术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开发小程序，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前端采用uni-app和VUE.JS，后端用Node.JS和Express框架，增强性能与安全，解决跨域问题。数据库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使用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SQLite3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>提供存储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。提供图片上传生成服务，打造健美社区。实现代理服务器整合请求，保障数据安全。建立在线聊天系统，提升互动体验。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sz w:val="16"/>
                          <w:szCs w:val="16"/>
                        </w:rPr>
                        <w:t>项目已开源，代码托管于https://gitee.com/lym_Drag0N/lym_sd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85B52" wp14:editId="00C40EAB">
                <wp:simplePos x="0" y="0"/>
                <wp:positionH relativeFrom="column">
                  <wp:posOffset>706120</wp:posOffset>
                </wp:positionH>
                <wp:positionV relativeFrom="paragraph">
                  <wp:posOffset>7310755</wp:posOffset>
                </wp:positionV>
                <wp:extent cx="1085215" cy="32956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76C144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竞赛经历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5B52" id="_x0000_s1029" type="#_x0000_t202" style="position:absolute;left:0;text-align:left;margin-left:55.6pt;margin-top:575.65pt;width:85.45pt;height:2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" filled="f" stroked="f">
                <v:textbox style="mso-fit-shape-to-text:t">
                  <w:txbxContent>
                    <w:p w14:paraId="3476C144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竞赛经历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35A3C" wp14:editId="70599EC4">
                <wp:simplePos x="0" y="0"/>
                <wp:positionH relativeFrom="column">
                  <wp:posOffset>389890</wp:posOffset>
                </wp:positionH>
                <wp:positionV relativeFrom="paragraph">
                  <wp:posOffset>7392035</wp:posOffset>
                </wp:positionV>
                <wp:extent cx="187960" cy="167640"/>
                <wp:effectExtent l="0" t="0" r="2540" b="3810"/>
                <wp:wrapNone/>
                <wp:docPr id="27" name="briefcase_285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268" cy="167651"/>
                        </a:xfrm>
                        <a:custGeom>
                          <a:avLst/>
                          <a:gdLst>
                            <a:gd name="connsiteX0" fmla="*/ 0 w 607639"/>
                            <a:gd name="connsiteY0" fmla="*/ 311547 h 541096"/>
                            <a:gd name="connsiteX1" fmla="*/ 24655 w 607639"/>
                            <a:gd name="connsiteY1" fmla="*/ 311547 h 541096"/>
                            <a:gd name="connsiteX2" fmla="*/ 49309 w 607639"/>
                            <a:gd name="connsiteY2" fmla="*/ 311547 h 541096"/>
                            <a:gd name="connsiteX3" fmla="*/ 229901 w 607639"/>
                            <a:gd name="connsiteY3" fmla="*/ 311547 h 541096"/>
                            <a:gd name="connsiteX4" fmla="*/ 229901 w 607639"/>
                            <a:gd name="connsiteY4" fmla="*/ 336075 h 541096"/>
                            <a:gd name="connsiteX5" fmla="*/ 254555 w 607639"/>
                            <a:gd name="connsiteY5" fmla="*/ 360692 h 541096"/>
                            <a:gd name="connsiteX6" fmla="*/ 353084 w 607639"/>
                            <a:gd name="connsiteY6" fmla="*/ 360692 h 541096"/>
                            <a:gd name="connsiteX7" fmla="*/ 377739 w 607639"/>
                            <a:gd name="connsiteY7" fmla="*/ 336075 h 541096"/>
                            <a:gd name="connsiteX8" fmla="*/ 377739 w 607639"/>
                            <a:gd name="connsiteY8" fmla="*/ 311547 h 541096"/>
                            <a:gd name="connsiteX9" fmla="*/ 558330 w 607639"/>
                            <a:gd name="connsiteY9" fmla="*/ 311547 h 541096"/>
                            <a:gd name="connsiteX10" fmla="*/ 582985 w 607639"/>
                            <a:gd name="connsiteY10" fmla="*/ 311547 h 541096"/>
                            <a:gd name="connsiteX11" fmla="*/ 607639 w 607639"/>
                            <a:gd name="connsiteY11" fmla="*/ 311547 h 541096"/>
                            <a:gd name="connsiteX12" fmla="*/ 607639 w 607639"/>
                            <a:gd name="connsiteY12" fmla="*/ 516479 h 541096"/>
                            <a:gd name="connsiteX13" fmla="*/ 582985 w 607639"/>
                            <a:gd name="connsiteY13" fmla="*/ 541096 h 541096"/>
                            <a:gd name="connsiteX14" fmla="*/ 24655 w 607639"/>
                            <a:gd name="connsiteY14" fmla="*/ 541096 h 541096"/>
                            <a:gd name="connsiteX15" fmla="*/ 0 w 607639"/>
                            <a:gd name="connsiteY15" fmla="*/ 516479 h 541096"/>
                            <a:gd name="connsiteX16" fmla="*/ 229901 w 607639"/>
                            <a:gd name="connsiteY16" fmla="*/ 49237 h 541096"/>
                            <a:gd name="connsiteX17" fmla="*/ 229901 w 607639"/>
                            <a:gd name="connsiteY17" fmla="*/ 98386 h 541096"/>
                            <a:gd name="connsiteX18" fmla="*/ 377739 w 607639"/>
                            <a:gd name="connsiteY18" fmla="*/ 98386 h 541096"/>
                            <a:gd name="connsiteX19" fmla="*/ 377739 w 607639"/>
                            <a:gd name="connsiteY19" fmla="*/ 49237 h 541096"/>
                            <a:gd name="connsiteX20" fmla="*/ 205246 w 607639"/>
                            <a:gd name="connsiteY20" fmla="*/ 0 h 541096"/>
                            <a:gd name="connsiteX21" fmla="*/ 402304 w 607639"/>
                            <a:gd name="connsiteY21" fmla="*/ 0 h 541096"/>
                            <a:gd name="connsiteX22" fmla="*/ 426959 w 607639"/>
                            <a:gd name="connsiteY22" fmla="*/ 24619 h 541096"/>
                            <a:gd name="connsiteX23" fmla="*/ 426959 w 607639"/>
                            <a:gd name="connsiteY23" fmla="*/ 98386 h 541096"/>
                            <a:gd name="connsiteX24" fmla="*/ 461226 w 607639"/>
                            <a:gd name="connsiteY24" fmla="*/ 98386 h 541096"/>
                            <a:gd name="connsiteX25" fmla="*/ 484456 w 607639"/>
                            <a:gd name="connsiteY25" fmla="*/ 82033 h 541096"/>
                            <a:gd name="connsiteX26" fmla="*/ 533676 w 607639"/>
                            <a:gd name="connsiteY26" fmla="*/ 82033 h 541096"/>
                            <a:gd name="connsiteX27" fmla="*/ 556906 w 607639"/>
                            <a:gd name="connsiteY27" fmla="*/ 98386 h 541096"/>
                            <a:gd name="connsiteX28" fmla="*/ 582985 w 607639"/>
                            <a:gd name="connsiteY28" fmla="*/ 98386 h 541096"/>
                            <a:gd name="connsiteX29" fmla="*/ 607639 w 607639"/>
                            <a:gd name="connsiteY29" fmla="*/ 123004 h 541096"/>
                            <a:gd name="connsiteX30" fmla="*/ 607639 w 607639"/>
                            <a:gd name="connsiteY30" fmla="*/ 262362 h 541096"/>
                            <a:gd name="connsiteX31" fmla="*/ 582985 w 607639"/>
                            <a:gd name="connsiteY31" fmla="*/ 262362 h 541096"/>
                            <a:gd name="connsiteX32" fmla="*/ 558330 w 607639"/>
                            <a:gd name="connsiteY32" fmla="*/ 262362 h 541096"/>
                            <a:gd name="connsiteX33" fmla="*/ 377739 w 607639"/>
                            <a:gd name="connsiteY33" fmla="*/ 262362 h 541096"/>
                            <a:gd name="connsiteX34" fmla="*/ 377739 w 607639"/>
                            <a:gd name="connsiteY34" fmla="*/ 237743 h 541096"/>
                            <a:gd name="connsiteX35" fmla="*/ 353084 w 607639"/>
                            <a:gd name="connsiteY35" fmla="*/ 213214 h 541096"/>
                            <a:gd name="connsiteX36" fmla="*/ 254555 w 607639"/>
                            <a:gd name="connsiteY36" fmla="*/ 213214 h 541096"/>
                            <a:gd name="connsiteX37" fmla="*/ 229901 w 607639"/>
                            <a:gd name="connsiteY37" fmla="*/ 237743 h 541096"/>
                            <a:gd name="connsiteX38" fmla="*/ 229901 w 607639"/>
                            <a:gd name="connsiteY38" fmla="*/ 262362 h 541096"/>
                            <a:gd name="connsiteX39" fmla="*/ 49309 w 607639"/>
                            <a:gd name="connsiteY39" fmla="*/ 262362 h 541096"/>
                            <a:gd name="connsiteX40" fmla="*/ 24655 w 607639"/>
                            <a:gd name="connsiteY40" fmla="*/ 262362 h 541096"/>
                            <a:gd name="connsiteX41" fmla="*/ 0 w 607639"/>
                            <a:gd name="connsiteY41" fmla="*/ 262362 h 541096"/>
                            <a:gd name="connsiteX42" fmla="*/ 0 w 607639"/>
                            <a:gd name="connsiteY42" fmla="*/ 123004 h 541096"/>
                            <a:gd name="connsiteX43" fmla="*/ 24655 w 607639"/>
                            <a:gd name="connsiteY43" fmla="*/ 98386 h 541096"/>
                            <a:gd name="connsiteX44" fmla="*/ 50733 w 607639"/>
                            <a:gd name="connsiteY44" fmla="*/ 98386 h 541096"/>
                            <a:gd name="connsiteX45" fmla="*/ 73875 w 607639"/>
                            <a:gd name="connsiteY45" fmla="*/ 82033 h 541096"/>
                            <a:gd name="connsiteX46" fmla="*/ 123184 w 607639"/>
                            <a:gd name="connsiteY46" fmla="*/ 82033 h 541096"/>
                            <a:gd name="connsiteX47" fmla="*/ 146325 w 607639"/>
                            <a:gd name="connsiteY47" fmla="*/ 98386 h 541096"/>
                            <a:gd name="connsiteX48" fmla="*/ 180681 w 607639"/>
                            <a:gd name="connsiteY48" fmla="*/ 98386 h 541096"/>
                            <a:gd name="connsiteX49" fmla="*/ 180681 w 607639"/>
                            <a:gd name="connsiteY49" fmla="*/ 24619 h 541096"/>
                            <a:gd name="connsiteX50" fmla="*/ 205246 w 607639"/>
                            <a:gd name="connsiteY50" fmla="*/ 0 h 54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7639" h="541096">
                              <a:moveTo>
                                <a:pt x="0" y="311547"/>
                              </a:moveTo>
                              <a:lnTo>
                                <a:pt x="24655" y="311547"/>
                              </a:lnTo>
                              <a:lnTo>
                                <a:pt x="49309" y="311547"/>
                              </a:lnTo>
                              <a:lnTo>
                                <a:pt x="229901" y="311547"/>
                              </a:lnTo>
                              <a:lnTo>
                                <a:pt x="229901" y="336075"/>
                              </a:lnTo>
                              <a:cubicBezTo>
                                <a:pt x="229901" y="349672"/>
                                <a:pt x="240938" y="360692"/>
                                <a:pt x="254555" y="360692"/>
                              </a:cubicBezTo>
                              <a:lnTo>
                                <a:pt x="353084" y="360692"/>
                              </a:lnTo>
                              <a:cubicBezTo>
                                <a:pt x="366702" y="360692"/>
                                <a:pt x="377739" y="349672"/>
                                <a:pt x="377739" y="336075"/>
                              </a:cubicBezTo>
                              <a:lnTo>
                                <a:pt x="377739" y="311547"/>
                              </a:lnTo>
                              <a:lnTo>
                                <a:pt x="558330" y="311547"/>
                              </a:lnTo>
                              <a:lnTo>
                                <a:pt x="582985" y="311547"/>
                              </a:lnTo>
                              <a:lnTo>
                                <a:pt x="607639" y="311547"/>
                              </a:lnTo>
                              <a:lnTo>
                                <a:pt x="607639" y="516479"/>
                              </a:lnTo>
                              <a:cubicBezTo>
                                <a:pt x="607639" y="530076"/>
                                <a:pt x="596603" y="541096"/>
                                <a:pt x="582985" y="541096"/>
                              </a:cubicBezTo>
                              <a:lnTo>
                                <a:pt x="24655" y="541096"/>
                              </a:lnTo>
                              <a:cubicBezTo>
                                <a:pt x="11037" y="541096"/>
                                <a:pt x="0" y="530076"/>
                                <a:pt x="0" y="516479"/>
                              </a:cubicBezTo>
                              <a:close/>
                              <a:moveTo>
                                <a:pt x="229901" y="49237"/>
                              </a:moveTo>
                              <a:lnTo>
                                <a:pt x="229901" y="98386"/>
                              </a:lnTo>
                              <a:lnTo>
                                <a:pt x="377739" y="98386"/>
                              </a:lnTo>
                              <a:lnTo>
                                <a:pt x="377739" y="49237"/>
                              </a:lnTo>
                              <a:close/>
                              <a:moveTo>
                                <a:pt x="205246" y="0"/>
                              </a:moveTo>
                              <a:lnTo>
                                <a:pt x="402304" y="0"/>
                              </a:lnTo>
                              <a:cubicBezTo>
                                <a:pt x="415922" y="0"/>
                                <a:pt x="426959" y="11021"/>
                                <a:pt x="426959" y="24619"/>
                              </a:cubicBezTo>
                              <a:lnTo>
                                <a:pt x="426959" y="98386"/>
                              </a:lnTo>
                              <a:lnTo>
                                <a:pt x="461226" y="98386"/>
                              </a:lnTo>
                              <a:cubicBezTo>
                                <a:pt x="464608" y="88876"/>
                                <a:pt x="473686" y="82033"/>
                                <a:pt x="484456" y="82033"/>
                              </a:cubicBezTo>
                              <a:lnTo>
                                <a:pt x="533676" y="82033"/>
                              </a:lnTo>
                              <a:cubicBezTo>
                                <a:pt x="544445" y="82033"/>
                                <a:pt x="553524" y="88876"/>
                                <a:pt x="556906" y="98386"/>
                              </a:cubicBezTo>
                              <a:lnTo>
                                <a:pt x="582985" y="98386"/>
                              </a:lnTo>
                              <a:cubicBezTo>
                                <a:pt x="596603" y="98386"/>
                                <a:pt x="607639" y="109406"/>
                                <a:pt x="607639" y="123004"/>
                              </a:cubicBezTo>
                              <a:lnTo>
                                <a:pt x="607639" y="262362"/>
                              </a:lnTo>
                              <a:lnTo>
                                <a:pt x="582985" y="262362"/>
                              </a:lnTo>
                              <a:lnTo>
                                <a:pt x="558330" y="262362"/>
                              </a:lnTo>
                              <a:lnTo>
                                <a:pt x="377739" y="262362"/>
                              </a:lnTo>
                              <a:lnTo>
                                <a:pt x="377739" y="237743"/>
                              </a:lnTo>
                              <a:cubicBezTo>
                                <a:pt x="377739" y="224145"/>
                                <a:pt x="366702" y="213214"/>
                                <a:pt x="353084" y="213214"/>
                              </a:cubicBezTo>
                              <a:lnTo>
                                <a:pt x="254555" y="213214"/>
                              </a:lnTo>
                              <a:cubicBezTo>
                                <a:pt x="240938" y="213214"/>
                                <a:pt x="229901" y="224145"/>
                                <a:pt x="229901" y="237743"/>
                              </a:cubicBezTo>
                              <a:lnTo>
                                <a:pt x="229901" y="262362"/>
                              </a:lnTo>
                              <a:lnTo>
                                <a:pt x="49309" y="262362"/>
                              </a:lnTo>
                              <a:lnTo>
                                <a:pt x="24655" y="262362"/>
                              </a:lnTo>
                              <a:lnTo>
                                <a:pt x="0" y="262362"/>
                              </a:lnTo>
                              <a:lnTo>
                                <a:pt x="0" y="123004"/>
                              </a:lnTo>
                              <a:cubicBezTo>
                                <a:pt x="0" y="109406"/>
                                <a:pt x="11037" y="98386"/>
                                <a:pt x="24655" y="98386"/>
                              </a:cubicBezTo>
                              <a:lnTo>
                                <a:pt x="50733" y="98386"/>
                              </a:lnTo>
                              <a:cubicBezTo>
                                <a:pt x="54115" y="88876"/>
                                <a:pt x="63194" y="82033"/>
                                <a:pt x="73875" y="82033"/>
                              </a:cubicBezTo>
                              <a:lnTo>
                                <a:pt x="123184" y="82033"/>
                              </a:lnTo>
                              <a:cubicBezTo>
                                <a:pt x="133864" y="82033"/>
                                <a:pt x="142943" y="88876"/>
                                <a:pt x="146325" y="98386"/>
                              </a:cubicBezTo>
                              <a:lnTo>
                                <a:pt x="180681" y="98386"/>
                              </a:lnTo>
                              <a:lnTo>
                                <a:pt x="180681" y="24619"/>
                              </a:lnTo>
                              <a:cubicBezTo>
                                <a:pt x="180681" y="11021"/>
                                <a:pt x="191629" y="0"/>
                                <a:pt x="205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briefcase_285749" o:spid="_x0000_s1026" o:spt="100" style="position:absolute;left:0pt;margin-left:30.7pt;margin-top:582.05pt;height:13.2pt;width:14.8pt;z-index:251679744;mso-width-relative:page;mso-height-relative:page;" fillcolor="#4B6EA2" filled="t" stroked="f" coordsize="607639,541096" o:gfxdata="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CAB08" wp14:editId="01AA260E">
                <wp:simplePos x="0" y="0"/>
                <wp:positionH relativeFrom="column">
                  <wp:posOffset>1911350</wp:posOffset>
                </wp:positionH>
                <wp:positionV relativeFrom="paragraph">
                  <wp:posOffset>7454265</wp:posOffset>
                </wp:positionV>
                <wp:extent cx="5195570" cy="53975"/>
                <wp:effectExtent l="0" t="0" r="5715" b="31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8" cy="54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0.5pt;margin-top:586.95pt;height:4.25pt;width:409.1pt;z-index:251673600;v-text-anchor:middle;mso-width-relative:page;mso-height-relative:page;" fillcolor="#F2F2F2" filled="t" stroked="f" coordsize="21600,21600" o:gfxdata="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e3ta/eAAAADgEAAA8AAAAAAAAA&#10;AQAgAAAAIgAAAGRycy9kb3ducmV2LnhtbFBLAQIUABQAAAAIAIdO4kCSmQwRCwIAAAYEAAAOAAAA&#10;AAAAAAEAIAAAAC0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299E2" wp14:editId="68567926">
                <wp:simplePos x="0" y="0"/>
                <wp:positionH relativeFrom="column">
                  <wp:posOffset>372110</wp:posOffset>
                </wp:positionH>
                <wp:positionV relativeFrom="paragraph">
                  <wp:posOffset>8784590</wp:posOffset>
                </wp:positionV>
                <wp:extent cx="6782435" cy="786765"/>
                <wp:effectExtent l="0" t="0" r="0" b="0"/>
                <wp:wrapNone/>
                <wp:docPr id="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B1BC6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技能类：熟悉C++、熟悉虚幻引擎蓝图 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了解UE gameplay架构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、掌握UE的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GAS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、掌握git的使用，熟悉AI工具的使用、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C1驾照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、普通话等级二甲</w:t>
                            </w:r>
                          </w:p>
                          <w:p w14:paraId="3FF54CFA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荣誉类：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龙舟队队长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班长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、厦门大学嘉庚学院二等奖学金（3次）、</w:t>
                            </w:r>
                            <w:hyperlink r:id="rId10" w:tgtFrame="https://cn.bing.com/_blank" w:history="1">
                              <w:r>
                                <w:rPr>
                                  <w:rFonts w:ascii="黑体" w:eastAsia="黑体" w:hAnsi="黑体" w:cs="黑体" w:hint="eastAsia"/>
                                  <w:color w:val="414141"/>
                                  <w:kern w:val="2"/>
                                  <w:sz w:val="16"/>
                                  <w:szCs w:val="16"/>
                                </w:rPr>
                                <w:t>中国大学生计算机设计大赛</w:t>
                              </w:r>
                            </w:hyperlink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第三名、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国家级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赛事龙腾虎跃国家级龙舟赛第五名</w:t>
                            </w:r>
                          </w:p>
                          <w:p w14:paraId="4096E8B0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活动类：校园越野跑校级团体第一名、第一届高尔夫球赛团体第一名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99E2" id="文本框 5" o:spid="_x0000_s1030" type="#_x0000_t202" style="position:absolute;left:0;text-align:left;margin-left:29.3pt;margin-top:691.7pt;width:534.05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" filled="f" stroked="f">
                <v:textbox style="mso-fit-shape-to-text:t">
                  <w:txbxContent>
                    <w:p w14:paraId="39CB1BC6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技能类：熟悉C++、熟悉虚幻引擎蓝图 、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了解UE gameplay架构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、掌握UE的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GAS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、掌握git的使用，熟悉AI工具的使用、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C1驾照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、普通话等级二甲</w:t>
                      </w:r>
                    </w:p>
                    <w:p w14:paraId="3FF54CFA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荣誉类：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龙舟队队长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班长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、厦门大学嘉庚学院二等奖学金（3次）、</w:t>
                      </w:r>
                      <w:hyperlink r:id="rId11" w:tgtFrame="https://cn.bing.com/_blank" w:history="1">
                        <w:r>
                          <w:rPr>
                            <w:rFonts w:ascii="黑体" w:eastAsia="黑体" w:hAnsi="黑体" w:cs="黑体" w:hint="eastAsia"/>
                            <w:color w:val="414141"/>
                            <w:kern w:val="2"/>
                            <w:sz w:val="16"/>
                            <w:szCs w:val="16"/>
                          </w:rPr>
                          <w:t>中国大学生计算机设计大赛</w:t>
                        </w:r>
                      </w:hyperlink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第三名、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国家级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赛事龙腾虎跃国家级龙舟赛第五名</w:t>
                      </w:r>
                    </w:p>
                    <w:p w14:paraId="4096E8B0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活动类：校园越野跑校级团体第一名、第一届高尔夫球赛团体第一名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28A88" wp14:editId="3D397A8B">
                <wp:simplePos x="0" y="0"/>
                <wp:positionH relativeFrom="column">
                  <wp:posOffset>1886585</wp:posOffset>
                </wp:positionH>
                <wp:positionV relativeFrom="paragraph">
                  <wp:posOffset>8709660</wp:posOffset>
                </wp:positionV>
                <wp:extent cx="5195570" cy="53975"/>
                <wp:effectExtent l="0" t="0" r="5715" b="31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8" cy="54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8.55pt;margin-top:685.8pt;height:4.25pt;width:409.1pt;z-index:251675648;v-text-anchor:middle;mso-width-relative:page;mso-height-relative:page;" fillcolor="#F2F2F2" filled="t" stroked="f" coordsize="21600,21600" o:gfxdata="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3sQjd0AAAAOAQAADwAAAAAAAAAB&#10;ACAAAAAiAAAAZHJzL2Rvd25yZXYueG1sUEsBAhQAFAAAAAgAh07iQGuzERYLAgAABgQAAA4AAAAA&#10;AAAAAQAgAAAALA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EF8FE" wp14:editId="7C430196">
                <wp:simplePos x="0" y="0"/>
                <wp:positionH relativeFrom="column">
                  <wp:posOffset>706120</wp:posOffset>
                </wp:positionH>
                <wp:positionV relativeFrom="paragraph">
                  <wp:posOffset>8559800</wp:posOffset>
                </wp:positionV>
                <wp:extent cx="1085215" cy="32956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90365D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F8FE" id="_x0000_s1031" type="#_x0000_t202" style="position:absolute;left:0;text-align:left;margin-left:55.6pt;margin-top:674pt;width:85.45pt;height:2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" filled="f" stroked="f">
                <v:textbox style="mso-fit-shape-to-text:t">
                  <w:txbxContent>
                    <w:p w14:paraId="0390365D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0C51D" wp14:editId="7FB6B97B">
                <wp:simplePos x="0" y="0"/>
                <wp:positionH relativeFrom="column">
                  <wp:posOffset>389890</wp:posOffset>
                </wp:positionH>
                <wp:positionV relativeFrom="paragraph">
                  <wp:posOffset>8666480</wp:posOffset>
                </wp:positionV>
                <wp:extent cx="177800" cy="144145"/>
                <wp:effectExtent l="0" t="0" r="0" b="8255"/>
                <wp:wrapNone/>
                <wp:docPr id="29" name="trophy-cup-silhouette_478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770" cy="144330"/>
                        </a:xfrm>
                        <a:custGeom>
                          <a:avLst/>
                          <a:gdLst>
                            <a:gd name="T0" fmla="*/ 331 w 412"/>
                            <a:gd name="T1" fmla="*/ 20 h 335"/>
                            <a:gd name="T2" fmla="*/ 330 w 412"/>
                            <a:gd name="T3" fmla="*/ 0 h 335"/>
                            <a:gd name="T4" fmla="*/ 207 w 412"/>
                            <a:gd name="T5" fmla="*/ 0 h 335"/>
                            <a:gd name="T6" fmla="*/ 207 w 412"/>
                            <a:gd name="T7" fmla="*/ 0 h 335"/>
                            <a:gd name="T8" fmla="*/ 206 w 412"/>
                            <a:gd name="T9" fmla="*/ 0 h 335"/>
                            <a:gd name="T10" fmla="*/ 206 w 412"/>
                            <a:gd name="T11" fmla="*/ 0 h 335"/>
                            <a:gd name="T12" fmla="*/ 206 w 412"/>
                            <a:gd name="T13" fmla="*/ 0 h 335"/>
                            <a:gd name="T14" fmla="*/ 82 w 412"/>
                            <a:gd name="T15" fmla="*/ 0 h 335"/>
                            <a:gd name="T16" fmla="*/ 82 w 412"/>
                            <a:gd name="T17" fmla="*/ 20 h 335"/>
                            <a:gd name="T18" fmla="*/ 0 w 412"/>
                            <a:gd name="T19" fmla="*/ 20 h 335"/>
                            <a:gd name="T20" fmla="*/ 0 w 412"/>
                            <a:gd name="T21" fmla="*/ 34 h 335"/>
                            <a:gd name="T22" fmla="*/ 45 w 412"/>
                            <a:gd name="T23" fmla="*/ 149 h 335"/>
                            <a:gd name="T24" fmla="*/ 115 w 412"/>
                            <a:gd name="T25" fmla="*/ 174 h 335"/>
                            <a:gd name="T26" fmla="*/ 128 w 412"/>
                            <a:gd name="T27" fmla="*/ 174 h 335"/>
                            <a:gd name="T28" fmla="*/ 182 w 412"/>
                            <a:gd name="T29" fmla="*/ 218 h 335"/>
                            <a:gd name="T30" fmla="*/ 182 w 412"/>
                            <a:gd name="T31" fmla="*/ 277 h 335"/>
                            <a:gd name="T32" fmla="*/ 122 w 412"/>
                            <a:gd name="T33" fmla="*/ 277 h 335"/>
                            <a:gd name="T34" fmla="*/ 122 w 412"/>
                            <a:gd name="T35" fmla="*/ 314 h 335"/>
                            <a:gd name="T36" fmla="*/ 102 w 412"/>
                            <a:gd name="T37" fmla="*/ 314 h 335"/>
                            <a:gd name="T38" fmla="*/ 102 w 412"/>
                            <a:gd name="T39" fmla="*/ 335 h 335"/>
                            <a:gd name="T40" fmla="*/ 206 w 412"/>
                            <a:gd name="T41" fmla="*/ 335 h 335"/>
                            <a:gd name="T42" fmla="*/ 207 w 412"/>
                            <a:gd name="T43" fmla="*/ 335 h 335"/>
                            <a:gd name="T44" fmla="*/ 310 w 412"/>
                            <a:gd name="T45" fmla="*/ 335 h 335"/>
                            <a:gd name="T46" fmla="*/ 310 w 412"/>
                            <a:gd name="T47" fmla="*/ 314 h 335"/>
                            <a:gd name="T48" fmla="*/ 290 w 412"/>
                            <a:gd name="T49" fmla="*/ 314 h 335"/>
                            <a:gd name="T50" fmla="*/ 290 w 412"/>
                            <a:gd name="T51" fmla="*/ 277 h 335"/>
                            <a:gd name="T52" fmla="*/ 231 w 412"/>
                            <a:gd name="T53" fmla="*/ 277 h 335"/>
                            <a:gd name="T54" fmla="*/ 231 w 412"/>
                            <a:gd name="T55" fmla="*/ 218 h 335"/>
                            <a:gd name="T56" fmla="*/ 285 w 412"/>
                            <a:gd name="T57" fmla="*/ 174 h 335"/>
                            <a:gd name="T58" fmla="*/ 297 w 412"/>
                            <a:gd name="T59" fmla="*/ 174 h 335"/>
                            <a:gd name="T60" fmla="*/ 367 w 412"/>
                            <a:gd name="T61" fmla="*/ 149 h 335"/>
                            <a:gd name="T62" fmla="*/ 412 w 412"/>
                            <a:gd name="T63" fmla="*/ 34 h 335"/>
                            <a:gd name="T64" fmla="*/ 412 w 412"/>
                            <a:gd name="T65" fmla="*/ 20 h 335"/>
                            <a:gd name="T66" fmla="*/ 331 w 412"/>
                            <a:gd name="T67" fmla="*/ 20 h 335"/>
                            <a:gd name="T68" fmla="*/ 63 w 412"/>
                            <a:gd name="T69" fmla="*/ 129 h 335"/>
                            <a:gd name="T70" fmla="*/ 28 w 412"/>
                            <a:gd name="T71" fmla="*/ 47 h 335"/>
                            <a:gd name="T72" fmla="*/ 83 w 412"/>
                            <a:gd name="T73" fmla="*/ 47 h 335"/>
                            <a:gd name="T74" fmla="*/ 104 w 412"/>
                            <a:gd name="T75" fmla="*/ 132 h 335"/>
                            <a:gd name="T76" fmla="*/ 111 w 412"/>
                            <a:gd name="T77" fmla="*/ 147 h 335"/>
                            <a:gd name="T78" fmla="*/ 63 w 412"/>
                            <a:gd name="T79" fmla="*/ 129 h 335"/>
                            <a:gd name="T80" fmla="*/ 349 w 412"/>
                            <a:gd name="T81" fmla="*/ 129 h 335"/>
                            <a:gd name="T82" fmla="*/ 301 w 412"/>
                            <a:gd name="T83" fmla="*/ 147 h 335"/>
                            <a:gd name="T84" fmla="*/ 308 w 412"/>
                            <a:gd name="T85" fmla="*/ 132 h 335"/>
                            <a:gd name="T86" fmla="*/ 329 w 412"/>
                            <a:gd name="T87" fmla="*/ 47 h 335"/>
                            <a:gd name="T88" fmla="*/ 384 w 412"/>
                            <a:gd name="T89" fmla="*/ 47 h 335"/>
                            <a:gd name="T90" fmla="*/ 349 w 412"/>
                            <a:gd name="T91" fmla="*/ 129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12" h="335">
                              <a:moveTo>
                                <a:pt x="331" y="20"/>
                              </a:moveTo>
                              <a:cubicBezTo>
                                <a:pt x="331" y="8"/>
                                <a:pt x="330" y="0"/>
                                <a:pt x="330" y="0"/>
                              </a:cubicBez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82" y="0"/>
                              </a:lnTo>
                              <a:cubicBezTo>
                                <a:pt x="82" y="0"/>
                                <a:pt x="82" y="8"/>
                                <a:pt x="82" y="20"/>
                              </a:cubicBezTo>
                              <a:lnTo>
                                <a:pt x="0" y="20"/>
                              </a:lnTo>
                              <a:lnTo>
                                <a:pt x="0" y="34"/>
                              </a:lnTo>
                              <a:cubicBezTo>
                                <a:pt x="0" y="37"/>
                                <a:pt x="1" y="110"/>
                                <a:pt x="45" y="149"/>
                              </a:cubicBezTo>
                              <a:cubicBezTo>
                                <a:pt x="64" y="166"/>
                                <a:pt x="87" y="174"/>
                                <a:pt x="115" y="174"/>
                              </a:cubicBezTo>
                              <a:cubicBezTo>
                                <a:pt x="119" y="174"/>
                                <a:pt x="123" y="174"/>
                                <a:pt x="128" y="174"/>
                              </a:cubicBezTo>
                              <a:cubicBezTo>
                                <a:pt x="143" y="195"/>
                                <a:pt x="161" y="210"/>
                                <a:pt x="182" y="218"/>
                              </a:cubicBezTo>
                              <a:lnTo>
                                <a:pt x="182" y="277"/>
                              </a:lnTo>
                              <a:lnTo>
                                <a:pt x="122" y="277"/>
                              </a:lnTo>
                              <a:lnTo>
                                <a:pt x="122" y="314"/>
                              </a:lnTo>
                              <a:lnTo>
                                <a:pt x="102" y="314"/>
                              </a:lnTo>
                              <a:lnTo>
                                <a:pt x="102" y="335"/>
                              </a:lnTo>
                              <a:lnTo>
                                <a:pt x="206" y="335"/>
                              </a:lnTo>
                              <a:lnTo>
                                <a:pt x="207" y="335"/>
                              </a:lnTo>
                              <a:lnTo>
                                <a:pt x="310" y="335"/>
                              </a:lnTo>
                              <a:lnTo>
                                <a:pt x="310" y="314"/>
                              </a:lnTo>
                              <a:lnTo>
                                <a:pt x="290" y="314"/>
                              </a:lnTo>
                              <a:lnTo>
                                <a:pt x="290" y="277"/>
                              </a:lnTo>
                              <a:lnTo>
                                <a:pt x="231" y="277"/>
                              </a:lnTo>
                              <a:lnTo>
                                <a:pt x="231" y="218"/>
                              </a:lnTo>
                              <a:cubicBezTo>
                                <a:pt x="251" y="210"/>
                                <a:pt x="269" y="195"/>
                                <a:pt x="285" y="174"/>
                              </a:cubicBezTo>
                              <a:cubicBezTo>
                                <a:pt x="289" y="174"/>
                                <a:pt x="293" y="174"/>
                                <a:pt x="297" y="174"/>
                              </a:cubicBezTo>
                              <a:cubicBezTo>
                                <a:pt x="325" y="174"/>
                                <a:pt x="348" y="166"/>
                                <a:pt x="367" y="149"/>
                              </a:cubicBezTo>
                              <a:cubicBezTo>
                                <a:pt x="412" y="110"/>
                                <a:pt x="412" y="37"/>
                                <a:pt x="412" y="34"/>
                              </a:cubicBezTo>
                              <a:lnTo>
                                <a:pt x="412" y="20"/>
                              </a:lnTo>
                              <a:lnTo>
                                <a:pt x="331" y="20"/>
                              </a:lnTo>
                              <a:close/>
                              <a:moveTo>
                                <a:pt x="63" y="129"/>
                              </a:moveTo>
                              <a:cubicBezTo>
                                <a:pt x="38" y="107"/>
                                <a:pt x="30" y="68"/>
                                <a:pt x="28" y="47"/>
                              </a:cubicBezTo>
                              <a:lnTo>
                                <a:pt x="83" y="47"/>
                              </a:lnTo>
                              <a:cubicBezTo>
                                <a:pt x="86" y="73"/>
                                <a:pt x="91" y="105"/>
                                <a:pt x="104" y="132"/>
                              </a:cubicBezTo>
                              <a:cubicBezTo>
                                <a:pt x="106" y="138"/>
                                <a:pt x="109" y="142"/>
                                <a:pt x="111" y="147"/>
                              </a:cubicBezTo>
                              <a:cubicBezTo>
                                <a:pt x="92" y="146"/>
                                <a:pt x="76" y="140"/>
                                <a:pt x="63" y="129"/>
                              </a:cubicBezTo>
                              <a:close/>
                              <a:moveTo>
                                <a:pt x="349" y="129"/>
                              </a:moveTo>
                              <a:cubicBezTo>
                                <a:pt x="336" y="141"/>
                                <a:pt x="320" y="146"/>
                                <a:pt x="301" y="147"/>
                              </a:cubicBezTo>
                              <a:cubicBezTo>
                                <a:pt x="304" y="142"/>
                                <a:pt x="306" y="138"/>
                                <a:pt x="308" y="132"/>
                              </a:cubicBezTo>
                              <a:cubicBezTo>
                                <a:pt x="321" y="105"/>
                                <a:pt x="327" y="73"/>
                                <a:pt x="329" y="47"/>
                              </a:cubicBezTo>
                              <a:lnTo>
                                <a:pt x="384" y="47"/>
                              </a:lnTo>
                              <a:cubicBezTo>
                                <a:pt x="382" y="68"/>
                                <a:pt x="375" y="107"/>
                                <a:pt x="349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rophy-cup-silhouette_47847" o:spid="_x0000_s1026" o:spt="100" style="position:absolute;left:0pt;margin-left:30.7pt;margin-top:682.4pt;height:11.35pt;width:14pt;z-index:251681792;mso-width-relative:page;mso-height-relative:page;" fillcolor="#4B6EA2" filled="t" stroked="f" coordsize="412,335" o:gfxdata="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" path="m331,20c331,8,330,0,330,0l207,0,207,0,206,0,206,0,206,0,82,0c82,0,82,8,82,20l0,20,0,34c0,37,1,110,45,149c64,166,87,174,115,174c119,174,123,174,128,174c143,195,161,210,182,218l182,277,122,277,122,314,102,314,102,335,206,335,207,335,310,335,310,314,290,314,290,277,231,277,231,218c251,210,269,195,285,174c289,174,293,174,297,174c325,174,348,166,367,149c412,110,412,37,412,34l412,20,331,20xm63,129c38,107,30,68,28,47l83,47c86,73,91,105,104,132c106,138,109,142,111,147c92,146,76,140,63,129xm349,129c336,141,320,146,301,147c304,142,306,138,308,132c321,105,327,73,329,47l384,47c382,68,375,107,349,129xe">
                <v:path o:connectlocs="142820,8616;142388,0;89316,0;89316,0;88885,0;88885,0;88885,0;35381,0;35381,8616;0,8616;0,14648;19416,64194;49620,74965;55229,74965;78529,93922;78529,119341;52640,119341;52640,135282;44011,135282;44011,144330;88885,144330;89316,144330;133758,144330;133758,135282;125129,135282;125129,119341;99672,119341;99672,93922;122971,74965;128149,74965;158353,64194;177770,14648;177770,8616;142820,8616;27183,55577;12081,20249;35812,20249;44873,56870;47894,63332;27183,55577;150586,55577;129875,63332;132896,56870;141957,20249;165688,20249;150586,5557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69C9F" wp14:editId="52E339D5">
                <wp:simplePos x="0" y="0"/>
                <wp:positionH relativeFrom="column">
                  <wp:posOffset>389890</wp:posOffset>
                </wp:positionH>
                <wp:positionV relativeFrom="paragraph">
                  <wp:posOffset>2298700</wp:posOffset>
                </wp:positionV>
                <wp:extent cx="146685" cy="177165"/>
                <wp:effectExtent l="0" t="0" r="6350" b="0"/>
                <wp:wrapNone/>
                <wp:docPr id="28" name="bookmark-in-agenda_74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424" cy="177028"/>
                        </a:xfrm>
                        <a:custGeom>
                          <a:avLst/>
                          <a:gdLst>
                            <a:gd name="connsiteX0" fmla="*/ 118973 w 500026"/>
                            <a:gd name="connsiteY0" fmla="*/ 0 h 604534"/>
                            <a:gd name="connsiteX1" fmla="*/ 295167 w 500026"/>
                            <a:gd name="connsiteY1" fmla="*/ 0 h 604534"/>
                            <a:gd name="connsiteX2" fmla="*/ 295167 w 500026"/>
                            <a:gd name="connsiteY2" fmla="*/ 164805 h 604534"/>
                            <a:gd name="connsiteX3" fmla="*/ 349796 w 500026"/>
                            <a:gd name="connsiteY3" fmla="*/ 79256 h 604534"/>
                            <a:gd name="connsiteX4" fmla="*/ 404575 w 500026"/>
                            <a:gd name="connsiteY4" fmla="*/ 164805 h 604534"/>
                            <a:gd name="connsiteX5" fmla="*/ 404575 w 500026"/>
                            <a:gd name="connsiteY5" fmla="*/ 0 h 604534"/>
                            <a:gd name="connsiteX6" fmla="*/ 463407 w 500026"/>
                            <a:gd name="connsiteY6" fmla="*/ 0 h 604534"/>
                            <a:gd name="connsiteX7" fmla="*/ 500026 w 500026"/>
                            <a:gd name="connsiteY7" fmla="*/ 36407 h 604534"/>
                            <a:gd name="connsiteX8" fmla="*/ 500026 w 500026"/>
                            <a:gd name="connsiteY8" fmla="*/ 568127 h 604534"/>
                            <a:gd name="connsiteX9" fmla="*/ 463407 w 500026"/>
                            <a:gd name="connsiteY9" fmla="*/ 604534 h 604534"/>
                            <a:gd name="connsiteX10" fmla="*/ 118973 w 500026"/>
                            <a:gd name="connsiteY10" fmla="*/ 604534 h 604534"/>
                            <a:gd name="connsiteX11" fmla="*/ 0 w 500026"/>
                            <a:gd name="connsiteY11" fmla="*/ 0 h 604534"/>
                            <a:gd name="connsiteX12" fmla="*/ 73529 w 500026"/>
                            <a:gd name="connsiteY12" fmla="*/ 0 h 604534"/>
                            <a:gd name="connsiteX13" fmla="*/ 73529 w 500026"/>
                            <a:gd name="connsiteY13" fmla="*/ 604534 h 604534"/>
                            <a:gd name="connsiteX14" fmla="*/ 0 w 500026"/>
                            <a:gd name="connsiteY14" fmla="*/ 604534 h 6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0026" h="604534">
                              <a:moveTo>
                                <a:pt x="118973" y="0"/>
                              </a:moveTo>
                              <a:lnTo>
                                <a:pt x="295167" y="0"/>
                              </a:lnTo>
                              <a:lnTo>
                                <a:pt x="295167" y="164805"/>
                              </a:lnTo>
                              <a:lnTo>
                                <a:pt x="349796" y="79256"/>
                              </a:lnTo>
                              <a:lnTo>
                                <a:pt x="404575" y="164805"/>
                              </a:lnTo>
                              <a:lnTo>
                                <a:pt x="404575" y="0"/>
                              </a:lnTo>
                              <a:lnTo>
                                <a:pt x="463407" y="0"/>
                              </a:lnTo>
                              <a:cubicBezTo>
                                <a:pt x="483667" y="0"/>
                                <a:pt x="500026" y="16331"/>
                                <a:pt x="500026" y="36407"/>
                              </a:cubicBezTo>
                              <a:lnTo>
                                <a:pt x="500026" y="568127"/>
                              </a:lnTo>
                              <a:cubicBezTo>
                                <a:pt x="500026" y="588203"/>
                                <a:pt x="483667" y="604534"/>
                                <a:pt x="463407" y="604534"/>
                              </a:cubicBezTo>
                              <a:lnTo>
                                <a:pt x="118973" y="60453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3529" y="0"/>
                              </a:lnTo>
                              <a:lnTo>
                                <a:pt x="73529" y="604534"/>
                              </a:lnTo>
                              <a:lnTo>
                                <a:pt x="0" y="604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bookmark-in-agenda_74359" o:spid="_x0000_s1026" o:spt="100" style="position:absolute;left:0pt;margin-left:30.7pt;margin-top:181pt;height:13.95pt;width:11.55pt;z-index:251680768;mso-width-relative:page;mso-height-relative:page;" fillcolor="#4B6EA2" filled="t" stroked="f" coordsize="500026,604534" o:gfxdata="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9Hjxk2AAAAAkBAAAPAAAAAAAAAAEA&#10;IAAAACIAAABkcnMvZG93bnJldi54bWxQSwECFAAUAAAACACHTuJAJzQXaUkEAAC/EAAADgAAAAAA&#10;AAABACAAAAAnAQAAZHJzL2Uyb0RvYy54bWxQSwUGAAAAAAYABgBZAQAA4gcAAAAA&#10;" path="m118973,0l295167,0,295167,164805,349796,79256,404575,164805,404575,0,463407,0c483667,0,500026,16331,500026,36407l500026,568127c500026,588203,483667,604534,463407,604534l118973,604534xm0,0l73529,0,73529,604534,0,604534xe">
                <v:path o:connectlocs="34839,0;86434,0;86434,48260;102431,23208;118472,48260;118472,0;135700,0;146424,10661;146424,166366;135700,177028;34839,177028;0,0;21531,0;21531,177028;0,177028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E7173" wp14:editId="7AC33725">
                <wp:simplePos x="0" y="0"/>
                <wp:positionH relativeFrom="column">
                  <wp:posOffset>706120</wp:posOffset>
                </wp:positionH>
                <wp:positionV relativeFrom="paragraph">
                  <wp:posOffset>2222500</wp:posOffset>
                </wp:positionV>
                <wp:extent cx="1085215" cy="32956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16ED1C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7173" id="_x0000_s1032" type="#_x0000_t202" style="position:absolute;left:0;text-align:left;margin-left:55.6pt;margin-top:175pt;width:85.45pt;height:2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" filled="f" stroked="f">
                <v:textbox style="mso-fit-shape-to-text:t">
                  <w:txbxContent>
                    <w:p w14:paraId="7716ED1C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775B6" wp14:editId="3ADB96EB">
                <wp:simplePos x="0" y="0"/>
                <wp:positionH relativeFrom="column">
                  <wp:posOffset>331470</wp:posOffset>
                </wp:positionH>
                <wp:positionV relativeFrom="paragraph">
                  <wp:posOffset>1488440</wp:posOffset>
                </wp:positionV>
                <wp:extent cx="6782435" cy="78676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5AACA3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 w:hint="eastAsia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厦门大学嘉庚学院 /  软件工程专业  /  本科学历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2021.09 --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2025.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149DD138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jc w:val="both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主修课程：C++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虚幻引擎蓝图开发（93），创客实验课（虚幻引擎方向)(9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3），计算机网络，计算机组成原理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，数据结构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实验（89），</w:t>
                            </w:r>
                            <w:r>
                              <w:rPr>
                                <w:rFonts w:ascii="黑体" w:eastAsia="黑体" w:hAnsi="黑体" w:cs="黑体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软件工程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，游戏开发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775B6" id="_x0000_s1033" type="#_x0000_t202" style="position:absolute;left:0;text-align:left;margin-left:26.1pt;margin-top:117.2pt;width:534.05pt;height: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" filled="f" stroked="f">
                <v:textbox style="mso-fit-shape-to-text:t">
                  <w:txbxContent>
                    <w:p w14:paraId="3F5AACA3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 w:hint="eastAsia"/>
                        </w:rPr>
                      </w:pP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厦门大学嘉庚学院 /  软件工程专业  /  本科学历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2021.09 --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2025.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>7</w:t>
                      </w:r>
                    </w:p>
                    <w:p w14:paraId="149DD138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jc w:val="both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20"/>
                          <w:szCs w:val="20"/>
                        </w:rPr>
                        <w:t>主修课程：C++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20"/>
                          <w:szCs w:val="20"/>
                        </w:rPr>
                        <w:t>虚幻引擎蓝图开发（93），创客实验课（虚幻引擎方向)(9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20"/>
                          <w:szCs w:val="20"/>
                        </w:rPr>
                        <w:t>3），计算机网络，计算机组成原理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20"/>
                          <w:szCs w:val="20"/>
                        </w:rPr>
                        <w:t>，数据结构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20"/>
                          <w:szCs w:val="20"/>
                        </w:rPr>
                        <w:t>实验（89），</w:t>
                      </w:r>
                      <w:r>
                        <w:rPr>
                          <w:rFonts w:ascii="黑体" w:eastAsia="黑体" w:hAnsi="黑体" w:cs="黑体"/>
                          <w:color w:val="414141"/>
                          <w:kern w:val="2"/>
                          <w:sz w:val="20"/>
                          <w:szCs w:val="20"/>
                        </w:rPr>
                        <w:t>软件工程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20"/>
                          <w:szCs w:val="20"/>
                        </w:rPr>
                        <w:t>，游戏开发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97A02" wp14:editId="590A60E3">
                <wp:simplePos x="0" y="0"/>
                <wp:positionH relativeFrom="column">
                  <wp:posOffset>706120</wp:posOffset>
                </wp:positionH>
                <wp:positionV relativeFrom="paragraph">
                  <wp:posOffset>9356725</wp:posOffset>
                </wp:positionV>
                <wp:extent cx="1085215" cy="32956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223634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97A02" id="_x0000_s1034" type="#_x0000_t202" style="position:absolute;left:0;text-align:left;margin-left:55.6pt;margin-top:736.75pt;width:85.45pt;height:2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" filled="f" stroked="f">
                <v:textbox style="mso-fit-shape-to-text:t">
                  <w:txbxContent>
                    <w:p w14:paraId="36223634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3CD36" wp14:editId="24548E46">
                <wp:simplePos x="0" y="0"/>
                <wp:positionH relativeFrom="column">
                  <wp:posOffset>1917700</wp:posOffset>
                </wp:positionH>
                <wp:positionV relativeFrom="paragraph">
                  <wp:posOffset>9500870</wp:posOffset>
                </wp:positionV>
                <wp:extent cx="5168900" cy="53975"/>
                <wp:effectExtent l="0" t="0" r="0" b="31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821" cy="54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1pt;margin-top:748.1pt;height:4.25pt;width:407pt;z-index:251676672;v-text-anchor:middle;mso-width-relative:page;mso-height-relative:page;" fillcolor="#F2F2F2" filled="t" stroked="f" coordsize="21600,21600" o:gfxdata="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u25IN4AAAAOAQAADwAAAAAAAAAB&#10;ACAAAAAiAAAAZHJzL2Rvd25yZXYueG1sUEsBAhQAFAAAAAgAh07iQH3wWDgKAgAABgQAAA4AAAAA&#10;AAAAAQAgAAAALQ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2DE6E" wp14:editId="4C7C1B58">
                <wp:simplePos x="0" y="0"/>
                <wp:positionH relativeFrom="column">
                  <wp:posOffset>419735</wp:posOffset>
                </wp:positionH>
                <wp:positionV relativeFrom="paragraph">
                  <wp:posOffset>9608820</wp:posOffset>
                </wp:positionV>
                <wp:extent cx="6782435" cy="786765"/>
                <wp:effectExtent l="0" t="0" r="0" b="0"/>
                <wp:wrapNone/>
                <wp:docPr id="8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1A2FDF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280" w:lineRule="exact"/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本人具有较强的探索精神和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自主学习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精神，通过YouTube平台学习UE相关教程并完成自己参与的游戏开发项目。自学AIGC生图方面的相关知识以及根据AIGC生图的主要功能开发出相关的uni-app项目，最终获得省赛第三的成绩。具有较强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抗压能力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。有较强的责任心，具有团队合作精神，善于独立思考。热爱健身健美。游戏经历：英雄联盟手游（2800场+）、三角洲行动、CS2（300h+）、鬼泣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Ⅴ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、只狼、荒野大镖客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Ⅱ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、泰坦陨落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Ⅱ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14141"/>
                                <w:kern w:val="2"/>
                                <w:sz w:val="16"/>
                                <w:szCs w:val="16"/>
                              </w:rPr>
                              <w:t>等</w:t>
                            </w:r>
                          </w:p>
                          <w:p w14:paraId="63AB3648" w14:textId="77777777" w:rsidR="000E51C1" w:rsidRDefault="000E51C1">
                            <w:pPr>
                              <w:ind w:firstLine="420"/>
                              <w:rPr>
                                <w:rFonts w:ascii="黑体" w:eastAsia="黑体" w:hAnsi="黑体" w:cs="黑体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2DE6E" id="文本框 6" o:spid="_x0000_s1035" type="#_x0000_t202" style="position:absolute;left:0;text-align:left;margin-left:33.05pt;margin-top:756.6pt;width:534.05pt;height:6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" filled="f" stroked="f">
                <v:textbox style="mso-fit-shape-to-text:t">
                  <w:txbxContent>
                    <w:p w14:paraId="0C1A2FDF" w14:textId="77777777" w:rsidR="000E51C1" w:rsidRDefault="00000000">
                      <w:pPr>
                        <w:pStyle w:val="a3"/>
                        <w:spacing w:before="0" w:beforeAutospacing="0" w:after="0" w:afterAutospacing="0" w:line="280" w:lineRule="exact"/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本人具有较强的探索精神和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自主学习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精神，通过YouTube平台学习UE相关教程并完成自己参与的游戏开发项目。自学AIGC生图方面的相关知识以及根据AIGC生图的主要功能开发出相关的uni-app项目，最终获得省赛第三的成绩。具有较强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414141"/>
                          <w:kern w:val="2"/>
                          <w:sz w:val="16"/>
                          <w:szCs w:val="16"/>
                        </w:rPr>
                        <w:t>抗压能力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。有较强的责任心，具有团队合作精神，善于独立思考。热爱健身健美。游戏经历：英雄联盟手游（2800场+）、三角洲行动、CS2（300h+）、鬼泣</w:t>
                      </w:r>
                      <w:r>
                        <w:rPr>
                          <w:rFonts w:ascii="Helvetica" w:eastAsia="Helvetica" w:hAnsi="Helvetica" w:cs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Ⅴ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、只狼、荒野大镖客</w:t>
                      </w:r>
                      <w:r>
                        <w:rPr>
                          <w:rFonts w:ascii="Helvetica" w:eastAsia="Helvetica" w:hAnsi="Helvetica" w:cs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Ⅱ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、泰坦陨落</w:t>
                      </w:r>
                      <w:r>
                        <w:rPr>
                          <w:rFonts w:ascii="Helvetica" w:eastAsia="Helvetica" w:hAnsi="Helvetica" w:cs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Ⅱ</w:t>
                      </w:r>
                      <w:r>
                        <w:rPr>
                          <w:rFonts w:ascii="黑体" w:eastAsia="黑体" w:hAnsi="黑体" w:cs="黑体" w:hint="eastAsia"/>
                          <w:color w:val="414141"/>
                          <w:kern w:val="2"/>
                          <w:sz w:val="16"/>
                          <w:szCs w:val="16"/>
                        </w:rPr>
                        <w:t>等</w:t>
                      </w:r>
                    </w:p>
                    <w:p w14:paraId="63AB3648" w14:textId="77777777" w:rsidR="000E51C1" w:rsidRDefault="000E51C1">
                      <w:pPr>
                        <w:ind w:firstLine="420"/>
                        <w:rPr>
                          <w:rFonts w:ascii="黑体" w:eastAsia="黑体" w:hAnsi="黑体" w:cs="黑体" w:hint="eastAsia"/>
                          <w:color w:val="41414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1E2B3" wp14:editId="24D2BDCD">
                <wp:simplePos x="0" y="0"/>
                <wp:positionH relativeFrom="column">
                  <wp:posOffset>389890</wp:posOffset>
                </wp:positionH>
                <wp:positionV relativeFrom="paragraph">
                  <wp:posOffset>9420225</wp:posOffset>
                </wp:positionV>
                <wp:extent cx="151130" cy="193040"/>
                <wp:effectExtent l="0" t="0" r="1905" b="0"/>
                <wp:wrapNone/>
                <wp:docPr id="30" name="male_45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0945" cy="193166"/>
                        </a:xfrm>
                        <a:custGeom>
                          <a:avLst/>
                          <a:gdLst>
                            <a:gd name="connsiteX0" fmla="*/ 118658 w 474552"/>
                            <a:gd name="connsiteY0" fmla="*/ 330881 h 607286"/>
                            <a:gd name="connsiteX1" fmla="*/ 128808 w 474552"/>
                            <a:gd name="connsiteY1" fmla="*/ 330881 h 607286"/>
                            <a:gd name="connsiteX2" fmla="*/ 138880 w 474552"/>
                            <a:gd name="connsiteY2" fmla="*/ 340467 h 607286"/>
                            <a:gd name="connsiteX3" fmla="*/ 237315 w 474552"/>
                            <a:gd name="connsiteY3" fmla="*/ 429642 h 607286"/>
                            <a:gd name="connsiteX4" fmla="*/ 335672 w 474552"/>
                            <a:gd name="connsiteY4" fmla="*/ 340467 h 607286"/>
                            <a:gd name="connsiteX5" fmla="*/ 345823 w 474552"/>
                            <a:gd name="connsiteY5" fmla="*/ 330881 h 607286"/>
                            <a:gd name="connsiteX6" fmla="*/ 355973 w 474552"/>
                            <a:gd name="connsiteY6" fmla="*/ 330881 h 607286"/>
                            <a:gd name="connsiteX7" fmla="*/ 474552 w 474552"/>
                            <a:gd name="connsiteY7" fmla="*/ 449363 h 607286"/>
                            <a:gd name="connsiteX8" fmla="*/ 474552 w 474552"/>
                            <a:gd name="connsiteY8" fmla="*/ 567845 h 607286"/>
                            <a:gd name="connsiteX9" fmla="*/ 435052 w 474552"/>
                            <a:gd name="connsiteY9" fmla="*/ 607286 h 607286"/>
                            <a:gd name="connsiteX10" fmla="*/ 39579 w 474552"/>
                            <a:gd name="connsiteY10" fmla="*/ 607286 h 607286"/>
                            <a:gd name="connsiteX11" fmla="*/ 0 w 474552"/>
                            <a:gd name="connsiteY11" fmla="*/ 567845 h 607286"/>
                            <a:gd name="connsiteX12" fmla="*/ 0 w 474552"/>
                            <a:gd name="connsiteY12" fmla="*/ 449363 h 607286"/>
                            <a:gd name="connsiteX13" fmla="*/ 118658 w 474552"/>
                            <a:gd name="connsiteY13" fmla="*/ 330881 h 607286"/>
                            <a:gd name="connsiteX14" fmla="*/ 315130 w 474552"/>
                            <a:gd name="connsiteY14" fmla="*/ 118095 h 607286"/>
                            <a:gd name="connsiteX15" fmla="*/ 237312 w 474552"/>
                            <a:gd name="connsiteY15" fmla="*/ 162332 h 607286"/>
                            <a:gd name="connsiteX16" fmla="*/ 135653 w 474552"/>
                            <a:gd name="connsiteY16" fmla="*/ 182682 h 607286"/>
                            <a:gd name="connsiteX17" fmla="*/ 237312 w 474552"/>
                            <a:gd name="connsiteY17" fmla="*/ 284120 h 607286"/>
                            <a:gd name="connsiteX18" fmla="*/ 338893 w 474552"/>
                            <a:gd name="connsiteY18" fmla="*/ 182682 h 607286"/>
                            <a:gd name="connsiteX19" fmla="*/ 315130 w 474552"/>
                            <a:gd name="connsiteY19" fmla="*/ 118095 h 607286"/>
                            <a:gd name="connsiteX20" fmla="*/ 237312 w 474552"/>
                            <a:gd name="connsiteY20" fmla="*/ 0 h 607286"/>
                            <a:gd name="connsiteX21" fmla="*/ 379572 w 474552"/>
                            <a:gd name="connsiteY21" fmla="*/ 162332 h 607286"/>
                            <a:gd name="connsiteX22" fmla="*/ 237312 w 474552"/>
                            <a:gd name="connsiteY22" fmla="*/ 324742 h 607286"/>
                            <a:gd name="connsiteX23" fmla="*/ 95052 w 474552"/>
                            <a:gd name="connsiteY23" fmla="*/ 162332 h 607286"/>
                            <a:gd name="connsiteX24" fmla="*/ 237312 w 474552"/>
                            <a:gd name="connsiteY24" fmla="*/ 0 h 60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552" h="607286">
                              <a:moveTo>
                                <a:pt x="118658" y="330881"/>
                              </a:moveTo>
                              <a:lnTo>
                                <a:pt x="128808" y="330881"/>
                              </a:lnTo>
                              <a:cubicBezTo>
                                <a:pt x="134080" y="330881"/>
                                <a:pt x="138329" y="335203"/>
                                <a:pt x="138880" y="340467"/>
                              </a:cubicBezTo>
                              <a:cubicBezTo>
                                <a:pt x="143680" y="390515"/>
                                <a:pt x="185934" y="429642"/>
                                <a:pt x="237315" y="429642"/>
                              </a:cubicBezTo>
                              <a:cubicBezTo>
                                <a:pt x="288618" y="429642"/>
                                <a:pt x="330872" y="390515"/>
                                <a:pt x="335672" y="340467"/>
                              </a:cubicBezTo>
                              <a:cubicBezTo>
                                <a:pt x="336223" y="335203"/>
                                <a:pt x="340472" y="330881"/>
                                <a:pt x="345823" y="330881"/>
                              </a:cubicBezTo>
                              <a:lnTo>
                                <a:pt x="355973" y="330881"/>
                              </a:lnTo>
                              <a:cubicBezTo>
                                <a:pt x="421518" y="330881"/>
                                <a:pt x="474552" y="383915"/>
                                <a:pt x="474552" y="449363"/>
                              </a:cubicBezTo>
                              <a:lnTo>
                                <a:pt x="474552" y="567845"/>
                              </a:lnTo>
                              <a:cubicBezTo>
                                <a:pt x="474552" y="589687"/>
                                <a:pt x="456926" y="607286"/>
                                <a:pt x="435052" y="607286"/>
                              </a:cubicBezTo>
                              <a:lnTo>
                                <a:pt x="39579" y="607286"/>
                              </a:lnTo>
                              <a:cubicBezTo>
                                <a:pt x="17704" y="607286"/>
                                <a:pt x="0" y="589687"/>
                                <a:pt x="0" y="567845"/>
                              </a:cubicBezTo>
                              <a:lnTo>
                                <a:pt x="0" y="449363"/>
                              </a:lnTo>
                              <a:cubicBezTo>
                                <a:pt x="0" y="383915"/>
                                <a:pt x="53113" y="330881"/>
                                <a:pt x="118658" y="330881"/>
                              </a:cubicBezTo>
                              <a:close/>
                              <a:moveTo>
                                <a:pt x="315130" y="118095"/>
                              </a:moveTo>
                              <a:cubicBezTo>
                                <a:pt x="305373" y="143632"/>
                                <a:pt x="274372" y="162332"/>
                                <a:pt x="237312" y="162332"/>
                              </a:cubicBezTo>
                              <a:cubicBezTo>
                                <a:pt x="200173" y="162332"/>
                                <a:pt x="135653" y="158010"/>
                                <a:pt x="135653" y="182682"/>
                              </a:cubicBezTo>
                              <a:cubicBezTo>
                                <a:pt x="135653" y="238705"/>
                                <a:pt x="181132" y="284120"/>
                                <a:pt x="237312" y="284120"/>
                              </a:cubicBezTo>
                              <a:cubicBezTo>
                                <a:pt x="293335" y="284120"/>
                                <a:pt x="338893" y="238705"/>
                                <a:pt x="338893" y="182682"/>
                              </a:cubicBezTo>
                              <a:cubicBezTo>
                                <a:pt x="338893" y="158010"/>
                                <a:pt x="329765" y="135696"/>
                                <a:pt x="315130" y="118095"/>
                              </a:cubicBezTo>
                              <a:close/>
                              <a:moveTo>
                                <a:pt x="237312" y="0"/>
                              </a:moveTo>
                              <a:cubicBezTo>
                                <a:pt x="315838" y="0"/>
                                <a:pt x="379572" y="72680"/>
                                <a:pt x="379572" y="162332"/>
                              </a:cubicBezTo>
                              <a:cubicBezTo>
                                <a:pt x="379572" y="251984"/>
                                <a:pt x="315838" y="324742"/>
                                <a:pt x="237312" y="324742"/>
                              </a:cubicBezTo>
                              <a:cubicBezTo>
                                <a:pt x="158707" y="324742"/>
                                <a:pt x="95052" y="251984"/>
                                <a:pt x="95052" y="162332"/>
                              </a:cubicBezTo>
                              <a:cubicBezTo>
                                <a:pt x="95052" y="72680"/>
                                <a:pt x="158707" y="0"/>
                                <a:pt x="2373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male_45735" o:spid="_x0000_s1026" o:spt="100" style="position:absolute;left:0pt;margin-left:30.7pt;margin-top:741.75pt;height:15.2pt;width:11.9pt;z-index:251682816;mso-width-relative:page;mso-height-relative:page;" fillcolor="#4B6EA2" filled="t" stroked="f" coordsize="474552,607286" o:gfxdata="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Ecq2o3aAAAACwEAAA8AAAAAAAAAAQAgAAAAIgAAAGRycy9kb3ducmV2&#10;LnhtbFBLAQIUABQAAAAIAIdO4kCUNHM0bgYAAEMdAAAOAAAAAAAAAAEAIAAAACkBAABkcnMvZTJv&#10;RG9jLnhtbFBLBQYAAAAABgAGAFkBAAAJCgAAAAA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833F8" wp14:editId="727E8A68">
                <wp:simplePos x="0" y="0"/>
                <wp:positionH relativeFrom="column">
                  <wp:posOffset>1854200</wp:posOffset>
                </wp:positionH>
                <wp:positionV relativeFrom="paragraph">
                  <wp:posOffset>1420495</wp:posOffset>
                </wp:positionV>
                <wp:extent cx="5195570" cy="53975"/>
                <wp:effectExtent l="0" t="0" r="5715" b="31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8" cy="54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6pt;margin-top:111.85pt;height:4.25pt;width:409.1pt;z-index:251672576;v-text-anchor:middle;mso-width-relative:page;mso-height-relative:page;" fillcolor="#F2F2F2" filled="t" stroked="f" coordsize="21600,21600" o:gfxdata="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lqOej3AAAAAwBAAAPAAAAAAAAAAEA&#10;IAAAACIAAABkcnMvZG93bnJldi54bWxQSwECFAAUAAAACACHTuJAzo86/wsCAAAGBAAADgAAAAAA&#10;AAABACAAAAAr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0A566" wp14:editId="7726305D">
                <wp:simplePos x="0" y="0"/>
                <wp:positionH relativeFrom="column">
                  <wp:posOffset>389890</wp:posOffset>
                </wp:positionH>
                <wp:positionV relativeFrom="paragraph">
                  <wp:posOffset>1369695</wp:posOffset>
                </wp:positionV>
                <wp:extent cx="217805" cy="155575"/>
                <wp:effectExtent l="0" t="0" r="0" b="0"/>
                <wp:wrapNone/>
                <wp:docPr id="26" name="mortarboard_245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8043" cy="155840"/>
                        </a:xfrm>
                        <a:custGeom>
                          <a:avLst/>
                          <a:gdLst>
                            <a:gd name="connsiteX0" fmla="*/ 140092 w 599101"/>
                            <a:gd name="connsiteY0" fmla="*/ 241969 h 428191"/>
                            <a:gd name="connsiteX1" fmla="*/ 273465 w 599101"/>
                            <a:gd name="connsiteY1" fmla="*/ 284935 h 428191"/>
                            <a:gd name="connsiteX2" fmla="*/ 299637 w 599101"/>
                            <a:gd name="connsiteY2" fmla="*/ 288873 h 428191"/>
                            <a:gd name="connsiteX3" fmla="*/ 326169 w 599101"/>
                            <a:gd name="connsiteY3" fmla="*/ 284935 h 428191"/>
                            <a:gd name="connsiteX4" fmla="*/ 459541 w 599101"/>
                            <a:gd name="connsiteY4" fmla="*/ 241969 h 428191"/>
                            <a:gd name="connsiteX5" fmla="*/ 459541 w 599101"/>
                            <a:gd name="connsiteY5" fmla="*/ 358335 h 428191"/>
                            <a:gd name="connsiteX6" fmla="*/ 300355 w 599101"/>
                            <a:gd name="connsiteY6" fmla="*/ 411326 h 428191"/>
                            <a:gd name="connsiteX7" fmla="*/ 140092 w 599101"/>
                            <a:gd name="connsiteY7" fmla="*/ 358693 h 428191"/>
                            <a:gd name="connsiteX8" fmla="*/ 299640 w 599101"/>
                            <a:gd name="connsiteY8" fmla="*/ 73036 h 428191"/>
                            <a:gd name="connsiteX9" fmla="*/ 237615 w 599101"/>
                            <a:gd name="connsiteY9" fmla="*/ 106332 h 428191"/>
                            <a:gd name="connsiteX10" fmla="*/ 270241 w 599101"/>
                            <a:gd name="connsiteY10" fmla="*/ 135331 h 428191"/>
                            <a:gd name="connsiteX11" fmla="*/ 299640 w 599101"/>
                            <a:gd name="connsiteY11" fmla="*/ 139628 h 428191"/>
                            <a:gd name="connsiteX12" fmla="*/ 329398 w 599101"/>
                            <a:gd name="connsiteY12" fmla="*/ 135331 h 428191"/>
                            <a:gd name="connsiteX13" fmla="*/ 362024 w 599101"/>
                            <a:gd name="connsiteY13" fmla="*/ 106332 h 428191"/>
                            <a:gd name="connsiteX14" fmla="*/ 299640 w 599101"/>
                            <a:gd name="connsiteY14" fmla="*/ 73036 h 428191"/>
                            <a:gd name="connsiteX15" fmla="*/ 299640 w 599101"/>
                            <a:gd name="connsiteY15" fmla="*/ 0 h 428191"/>
                            <a:gd name="connsiteX16" fmla="*/ 308245 w 599101"/>
                            <a:gd name="connsiteY16" fmla="*/ 1432 h 428191"/>
                            <a:gd name="connsiteX17" fmla="*/ 579292 w 599101"/>
                            <a:gd name="connsiteY17" fmla="*/ 88789 h 428191"/>
                            <a:gd name="connsiteX18" fmla="*/ 578575 w 599101"/>
                            <a:gd name="connsiteY18" fmla="*/ 143208 h 428191"/>
                            <a:gd name="connsiteX19" fmla="*/ 458468 w 599101"/>
                            <a:gd name="connsiteY19" fmla="*/ 181874 h 428191"/>
                            <a:gd name="connsiteX20" fmla="*/ 307528 w 599101"/>
                            <a:gd name="connsiteY20" fmla="*/ 230564 h 428191"/>
                            <a:gd name="connsiteX21" fmla="*/ 298923 w 599101"/>
                            <a:gd name="connsiteY21" fmla="*/ 231996 h 428191"/>
                            <a:gd name="connsiteX22" fmla="*/ 290319 w 599101"/>
                            <a:gd name="connsiteY22" fmla="*/ 230564 h 428191"/>
                            <a:gd name="connsiteX23" fmla="*/ 139020 w 599101"/>
                            <a:gd name="connsiteY23" fmla="*/ 181874 h 428191"/>
                            <a:gd name="connsiteX24" fmla="*/ 99940 w 599101"/>
                            <a:gd name="connsiteY24" fmla="*/ 168985 h 428191"/>
                            <a:gd name="connsiteX25" fmla="*/ 99940 w 599101"/>
                            <a:gd name="connsiteY25" fmla="*/ 199059 h 428191"/>
                            <a:gd name="connsiteX26" fmla="*/ 99940 w 599101"/>
                            <a:gd name="connsiteY26" fmla="*/ 229132 h 428191"/>
                            <a:gd name="connsiteX27" fmla="*/ 99940 w 599101"/>
                            <a:gd name="connsiteY27" fmla="*/ 404204 h 428191"/>
                            <a:gd name="connsiteX28" fmla="*/ 75919 w 599101"/>
                            <a:gd name="connsiteY28" fmla="*/ 428191 h 428191"/>
                            <a:gd name="connsiteX29" fmla="*/ 52256 w 599101"/>
                            <a:gd name="connsiteY29" fmla="*/ 404204 h 428191"/>
                            <a:gd name="connsiteX30" fmla="*/ 52256 w 599101"/>
                            <a:gd name="connsiteY30" fmla="*/ 213737 h 428191"/>
                            <a:gd name="connsiteX31" fmla="*/ 52256 w 599101"/>
                            <a:gd name="connsiteY31" fmla="*/ 183664 h 428191"/>
                            <a:gd name="connsiteX32" fmla="*/ 52256 w 599101"/>
                            <a:gd name="connsiteY32" fmla="*/ 153590 h 428191"/>
                            <a:gd name="connsiteX33" fmla="*/ 19630 w 599101"/>
                            <a:gd name="connsiteY33" fmla="*/ 143208 h 428191"/>
                            <a:gd name="connsiteX34" fmla="*/ 19630 w 599101"/>
                            <a:gd name="connsiteY34" fmla="*/ 88789 h 428191"/>
                            <a:gd name="connsiteX35" fmla="*/ 291036 w 599101"/>
                            <a:gd name="connsiteY35" fmla="*/ 1432 h 428191"/>
                            <a:gd name="connsiteX36" fmla="*/ 299640 w 599101"/>
                            <a:gd name="connsiteY36" fmla="*/ 0 h 428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99101" h="428191">
                              <a:moveTo>
                                <a:pt x="140092" y="241969"/>
                              </a:moveTo>
                              <a:lnTo>
                                <a:pt x="273465" y="284935"/>
                              </a:lnTo>
                              <a:cubicBezTo>
                                <a:pt x="282070" y="287799"/>
                                <a:pt x="290674" y="288873"/>
                                <a:pt x="299637" y="288873"/>
                              </a:cubicBezTo>
                              <a:cubicBezTo>
                                <a:pt x="308959" y="288873"/>
                                <a:pt x="317564" y="287799"/>
                                <a:pt x="326169" y="284935"/>
                              </a:cubicBezTo>
                              <a:lnTo>
                                <a:pt x="459541" y="241969"/>
                              </a:lnTo>
                              <a:lnTo>
                                <a:pt x="459541" y="358335"/>
                              </a:lnTo>
                              <a:cubicBezTo>
                                <a:pt x="459541" y="387337"/>
                                <a:pt x="388553" y="411326"/>
                                <a:pt x="300355" y="411326"/>
                              </a:cubicBezTo>
                              <a:cubicBezTo>
                                <a:pt x="211798" y="411326"/>
                                <a:pt x="140092" y="388053"/>
                                <a:pt x="140092" y="358693"/>
                              </a:cubicBezTo>
                              <a:close/>
                              <a:moveTo>
                                <a:pt x="299640" y="73036"/>
                              </a:moveTo>
                              <a:cubicBezTo>
                                <a:pt x="265222" y="73036"/>
                                <a:pt x="237615" y="87715"/>
                                <a:pt x="237615" y="106332"/>
                              </a:cubicBezTo>
                              <a:cubicBezTo>
                                <a:pt x="237615" y="118862"/>
                                <a:pt x="250880" y="129603"/>
                                <a:pt x="270241" y="135331"/>
                              </a:cubicBezTo>
                              <a:cubicBezTo>
                                <a:pt x="278846" y="138195"/>
                                <a:pt x="289243" y="139628"/>
                                <a:pt x="299640" y="139628"/>
                              </a:cubicBezTo>
                              <a:cubicBezTo>
                                <a:pt x="310396" y="139628"/>
                                <a:pt x="320793" y="137837"/>
                                <a:pt x="329398" y="135331"/>
                              </a:cubicBezTo>
                              <a:cubicBezTo>
                                <a:pt x="348400" y="129603"/>
                                <a:pt x="361307" y="118862"/>
                                <a:pt x="362024" y="106332"/>
                              </a:cubicBezTo>
                              <a:cubicBezTo>
                                <a:pt x="362024" y="87715"/>
                                <a:pt x="334059" y="73036"/>
                                <a:pt x="299640" y="73036"/>
                              </a:cubicBezTo>
                              <a:close/>
                              <a:moveTo>
                                <a:pt x="299640" y="0"/>
                              </a:moveTo>
                              <a:cubicBezTo>
                                <a:pt x="302508" y="0"/>
                                <a:pt x="305377" y="358"/>
                                <a:pt x="308245" y="1432"/>
                              </a:cubicBezTo>
                              <a:lnTo>
                                <a:pt x="579292" y="88789"/>
                              </a:lnTo>
                              <a:cubicBezTo>
                                <a:pt x="605823" y="96665"/>
                                <a:pt x="605823" y="134615"/>
                                <a:pt x="578575" y="143208"/>
                              </a:cubicBezTo>
                              <a:lnTo>
                                <a:pt x="458468" y="181874"/>
                              </a:lnTo>
                              <a:lnTo>
                                <a:pt x="307528" y="230564"/>
                              </a:lnTo>
                              <a:cubicBezTo>
                                <a:pt x="304660" y="231280"/>
                                <a:pt x="301791" y="231996"/>
                                <a:pt x="298923" y="231996"/>
                              </a:cubicBezTo>
                              <a:cubicBezTo>
                                <a:pt x="296055" y="231996"/>
                                <a:pt x="293187" y="231280"/>
                                <a:pt x="290319" y="230564"/>
                              </a:cubicBezTo>
                              <a:lnTo>
                                <a:pt x="139020" y="181874"/>
                              </a:lnTo>
                              <a:lnTo>
                                <a:pt x="99940" y="168985"/>
                              </a:lnTo>
                              <a:lnTo>
                                <a:pt x="99940" y="199059"/>
                              </a:lnTo>
                              <a:lnTo>
                                <a:pt x="99940" y="229132"/>
                              </a:lnTo>
                              <a:lnTo>
                                <a:pt x="99940" y="404204"/>
                              </a:lnTo>
                              <a:cubicBezTo>
                                <a:pt x="99940" y="417450"/>
                                <a:pt x="89543" y="428191"/>
                                <a:pt x="75919" y="428191"/>
                              </a:cubicBezTo>
                              <a:cubicBezTo>
                                <a:pt x="62653" y="428191"/>
                                <a:pt x="52256" y="417450"/>
                                <a:pt x="52256" y="404204"/>
                              </a:cubicBezTo>
                              <a:lnTo>
                                <a:pt x="52256" y="213737"/>
                              </a:lnTo>
                              <a:lnTo>
                                <a:pt x="52256" y="183664"/>
                              </a:lnTo>
                              <a:lnTo>
                                <a:pt x="52256" y="153590"/>
                              </a:lnTo>
                              <a:lnTo>
                                <a:pt x="19630" y="143208"/>
                              </a:lnTo>
                              <a:cubicBezTo>
                                <a:pt x="-6543" y="134615"/>
                                <a:pt x="-6543" y="96665"/>
                                <a:pt x="19630" y="88789"/>
                              </a:cubicBezTo>
                              <a:lnTo>
                                <a:pt x="291036" y="1432"/>
                              </a:lnTo>
                              <a:cubicBezTo>
                                <a:pt x="293904" y="358"/>
                                <a:pt x="296772" y="0"/>
                                <a:pt x="2996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mortarboard_245998" o:spid="_x0000_s1026" o:spt="100" style="position:absolute;left:0pt;margin-left:30.7pt;margin-top:107.85pt;height:12.25pt;width:17.15pt;z-index:251678720;mso-width-relative:page;mso-height-relative:page;" fillcolor="#4B6EA2" filled="t" stroked="f" coordsize="599101,428191" o:gfxdata="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A58CC" wp14:editId="00CD4B14">
                <wp:simplePos x="0" y="0"/>
                <wp:positionH relativeFrom="column">
                  <wp:posOffset>706120</wp:posOffset>
                </wp:positionH>
                <wp:positionV relativeFrom="paragraph">
                  <wp:posOffset>1282700</wp:posOffset>
                </wp:positionV>
                <wp:extent cx="1085215" cy="32956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A52A05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A58CC" id="_x0000_s1036" type="#_x0000_t202" style="position:absolute;left:0;text-align:left;margin-left:55.6pt;margin-top:101pt;width:85.45pt;height:25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" filled="f" stroked="f">
                <v:textbox style="mso-fit-shape-to-text:t">
                  <w:txbxContent>
                    <w:p w14:paraId="69A52A05" w14:textId="77777777" w:rsidR="000E51C1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5DDE2" wp14:editId="67DE19F7">
                <wp:simplePos x="0" y="0"/>
                <wp:positionH relativeFrom="column">
                  <wp:posOffset>-467360</wp:posOffset>
                </wp:positionH>
                <wp:positionV relativeFrom="paragraph">
                  <wp:posOffset>594995</wp:posOffset>
                </wp:positionV>
                <wp:extent cx="5109210" cy="626745"/>
                <wp:effectExtent l="0" t="0" r="11430" b="13335"/>
                <wp:wrapNone/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626745"/>
                        </a:xfrm>
                        <a:prstGeom prst="parallelogram">
                          <a:avLst>
                            <a:gd name="adj" fmla="val 39345"/>
                          </a:avLst>
                        </a:prstGeom>
                        <a:solidFill>
                          <a:srgbClr val="4B6E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-36.8pt;margin-top:46.85pt;height:49.35pt;width:402.3pt;z-index:251665408;v-text-anchor:middle;mso-width-relative:page;mso-height-relative:page;" fillcolor="#4B6EA2" filled="t" stroked="f" coordsize="21600,21600" o:gfxdata="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o3wT/a&#10;AAAACgEAAA8AAAAAAAAAAQAgAAAAIgAAAGRycy9kb3ducmV2LnhtbFBLAQIUABQAAAAIAIdO4kDR&#10;Fa4hHgIAABIEAAAOAAAAAAAAAAEAIAAAACkBAABkcnMvZTJvRG9jLnhtbFBLBQYAAAAABgAGAFkB&#10;AAC5BQAAAAA=&#10;" adj="10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70F7E" wp14:editId="143A2ACB">
                <wp:simplePos x="0" y="0"/>
                <wp:positionH relativeFrom="column">
                  <wp:posOffset>328930</wp:posOffset>
                </wp:positionH>
                <wp:positionV relativeFrom="paragraph">
                  <wp:posOffset>642620</wp:posOffset>
                </wp:positionV>
                <wp:extent cx="146050" cy="172085"/>
                <wp:effectExtent l="0" t="0" r="6350" b="0"/>
                <wp:wrapNone/>
                <wp:docPr id="14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72244"/>
                        </a:xfrm>
                        <a:custGeom>
                          <a:avLst/>
                          <a:gdLst>
                            <a:gd name="connsiteX0" fmla="*/ 257566 w 515127"/>
                            <a:gd name="connsiteY0" fmla="*/ 250649 h 606722"/>
                            <a:gd name="connsiteX1" fmla="*/ 277416 w 515127"/>
                            <a:gd name="connsiteY1" fmla="*/ 270375 h 606722"/>
                            <a:gd name="connsiteX2" fmla="*/ 277416 w 515127"/>
                            <a:gd name="connsiteY2" fmla="*/ 329730 h 606722"/>
                            <a:gd name="connsiteX3" fmla="*/ 336876 w 515127"/>
                            <a:gd name="connsiteY3" fmla="*/ 329730 h 606722"/>
                            <a:gd name="connsiteX4" fmla="*/ 356637 w 515127"/>
                            <a:gd name="connsiteY4" fmla="*/ 349544 h 606722"/>
                            <a:gd name="connsiteX5" fmla="*/ 336876 w 515127"/>
                            <a:gd name="connsiteY5" fmla="*/ 369270 h 606722"/>
                            <a:gd name="connsiteX6" fmla="*/ 257566 w 515127"/>
                            <a:gd name="connsiteY6" fmla="*/ 369270 h 606722"/>
                            <a:gd name="connsiteX7" fmla="*/ 237805 w 515127"/>
                            <a:gd name="connsiteY7" fmla="*/ 349544 h 606722"/>
                            <a:gd name="connsiteX8" fmla="*/ 237805 w 515127"/>
                            <a:gd name="connsiteY8" fmla="*/ 270375 h 606722"/>
                            <a:gd name="connsiteX9" fmla="*/ 257566 w 515127"/>
                            <a:gd name="connsiteY9" fmla="*/ 250649 h 606722"/>
                            <a:gd name="connsiteX10" fmla="*/ 257519 w 515127"/>
                            <a:gd name="connsiteY10" fmla="*/ 210956 h 606722"/>
                            <a:gd name="connsiteX11" fmla="*/ 118851 w 515127"/>
                            <a:gd name="connsiteY11" fmla="*/ 349521 h 606722"/>
                            <a:gd name="connsiteX12" fmla="*/ 257519 w 515127"/>
                            <a:gd name="connsiteY12" fmla="*/ 487996 h 606722"/>
                            <a:gd name="connsiteX13" fmla="*/ 396276 w 515127"/>
                            <a:gd name="connsiteY13" fmla="*/ 349521 h 606722"/>
                            <a:gd name="connsiteX14" fmla="*/ 257519 w 515127"/>
                            <a:gd name="connsiteY14" fmla="*/ 210956 h 606722"/>
                            <a:gd name="connsiteX15" fmla="*/ 257519 w 515127"/>
                            <a:gd name="connsiteY15" fmla="*/ 171404 h 606722"/>
                            <a:gd name="connsiteX16" fmla="*/ 435882 w 515127"/>
                            <a:gd name="connsiteY16" fmla="*/ 349521 h 606722"/>
                            <a:gd name="connsiteX17" fmla="*/ 257519 w 515127"/>
                            <a:gd name="connsiteY17" fmla="*/ 527548 h 606722"/>
                            <a:gd name="connsiteX18" fmla="*/ 79245 w 515127"/>
                            <a:gd name="connsiteY18" fmla="*/ 349521 h 606722"/>
                            <a:gd name="connsiteX19" fmla="*/ 257519 w 515127"/>
                            <a:gd name="connsiteY19" fmla="*/ 171404 h 606722"/>
                            <a:gd name="connsiteX20" fmla="*/ 257564 w 515127"/>
                            <a:gd name="connsiteY20" fmla="*/ 131884 h 606722"/>
                            <a:gd name="connsiteX21" fmla="*/ 39694 w 515127"/>
                            <a:gd name="connsiteY21" fmla="*/ 349530 h 606722"/>
                            <a:gd name="connsiteX22" fmla="*/ 257564 w 515127"/>
                            <a:gd name="connsiteY22" fmla="*/ 567086 h 606722"/>
                            <a:gd name="connsiteX23" fmla="*/ 475522 w 515127"/>
                            <a:gd name="connsiteY23" fmla="*/ 349530 h 606722"/>
                            <a:gd name="connsiteX24" fmla="*/ 257564 w 515127"/>
                            <a:gd name="connsiteY24" fmla="*/ 131884 h 606722"/>
                            <a:gd name="connsiteX25" fmla="*/ 237806 w 515127"/>
                            <a:gd name="connsiteY25" fmla="*/ 39548 h 606722"/>
                            <a:gd name="connsiteX26" fmla="*/ 237806 w 515127"/>
                            <a:gd name="connsiteY26" fmla="*/ 92337 h 606722"/>
                            <a:gd name="connsiteX27" fmla="*/ 277410 w 515127"/>
                            <a:gd name="connsiteY27" fmla="*/ 92337 h 606722"/>
                            <a:gd name="connsiteX28" fmla="*/ 277410 w 515127"/>
                            <a:gd name="connsiteY28" fmla="*/ 39548 h 606722"/>
                            <a:gd name="connsiteX29" fmla="*/ 178354 w 515127"/>
                            <a:gd name="connsiteY29" fmla="*/ 0 h 606722"/>
                            <a:gd name="connsiteX30" fmla="*/ 336862 w 515127"/>
                            <a:gd name="connsiteY30" fmla="*/ 0 h 606722"/>
                            <a:gd name="connsiteX31" fmla="*/ 356620 w 515127"/>
                            <a:gd name="connsiteY31" fmla="*/ 19818 h 606722"/>
                            <a:gd name="connsiteX32" fmla="*/ 336862 w 515127"/>
                            <a:gd name="connsiteY32" fmla="*/ 39548 h 606722"/>
                            <a:gd name="connsiteX33" fmla="*/ 317015 w 515127"/>
                            <a:gd name="connsiteY33" fmla="*/ 39548 h 606722"/>
                            <a:gd name="connsiteX34" fmla="*/ 317015 w 515127"/>
                            <a:gd name="connsiteY34" fmla="*/ 99269 h 606722"/>
                            <a:gd name="connsiteX35" fmla="*/ 402632 w 515127"/>
                            <a:gd name="connsiteY35" fmla="*/ 137128 h 606722"/>
                            <a:gd name="connsiteX36" fmla="*/ 427730 w 515127"/>
                            <a:gd name="connsiteY36" fmla="*/ 112066 h 606722"/>
                            <a:gd name="connsiteX37" fmla="*/ 411977 w 515127"/>
                            <a:gd name="connsiteY37" fmla="*/ 96425 h 606722"/>
                            <a:gd name="connsiteX38" fmla="*/ 411977 w 515127"/>
                            <a:gd name="connsiteY38" fmla="*/ 68431 h 606722"/>
                            <a:gd name="connsiteX39" fmla="*/ 440012 w 515127"/>
                            <a:gd name="connsiteY39" fmla="*/ 68431 h 606722"/>
                            <a:gd name="connsiteX40" fmla="*/ 499463 w 515127"/>
                            <a:gd name="connsiteY40" fmla="*/ 127796 h 606722"/>
                            <a:gd name="connsiteX41" fmla="*/ 499463 w 515127"/>
                            <a:gd name="connsiteY41" fmla="*/ 155791 h 606722"/>
                            <a:gd name="connsiteX42" fmla="*/ 471429 w 515127"/>
                            <a:gd name="connsiteY42" fmla="*/ 155791 h 606722"/>
                            <a:gd name="connsiteX43" fmla="*/ 455676 w 515127"/>
                            <a:gd name="connsiteY43" fmla="*/ 140061 h 606722"/>
                            <a:gd name="connsiteX44" fmla="*/ 433693 w 515127"/>
                            <a:gd name="connsiteY44" fmla="*/ 162012 h 606722"/>
                            <a:gd name="connsiteX45" fmla="*/ 515127 w 515127"/>
                            <a:gd name="connsiteY45" fmla="*/ 349530 h 606722"/>
                            <a:gd name="connsiteX46" fmla="*/ 257564 w 515127"/>
                            <a:gd name="connsiteY46" fmla="*/ 606722 h 606722"/>
                            <a:gd name="connsiteX47" fmla="*/ 0 w 515127"/>
                            <a:gd name="connsiteY47" fmla="*/ 349530 h 606722"/>
                            <a:gd name="connsiteX48" fmla="*/ 81434 w 515127"/>
                            <a:gd name="connsiteY48" fmla="*/ 162012 h 606722"/>
                            <a:gd name="connsiteX49" fmla="*/ 59451 w 515127"/>
                            <a:gd name="connsiteY49" fmla="*/ 140061 h 606722"/>
                            <a:gd name="connsiteX50" fmla="*/ 43788 w 515127"/>
                            <a:gd name="connsiteY50" fmla="*/ 155791 h 606722"/>
                            <a:gd name="connsiteX51" fmla="*/ 15753 w 515127"/>
                            <a:gd name="connsiteY51" fmla="*/ 155791 h 606722"/>
                            <a:gd name="connsiteX52" fmla="*/ 15753 w 515127"/>
                            <a:gd name="connsiteY52" fmla="*/ 127796 h 606722"/>
                            <a:gd name="connsiteX53" fmla="*/ 75204 w 515127"/>
                            <a:gd name="connsiteY53" fmla="*/ 68431 h 606722"/>
                            <a:gd name="connsiteX54" fmla="*/ 103239 w 515127"/>
                            <a:gd name="connsiteY54" fmla="*/ 68431 h 606722"/>
                            <a:gd name="connsiteX55" fmla="*/ 103239 w 515127"/>
                            <a:gd name="connsiteY55" fmla="*/ 96425 h 606722"/>
                            <a:gd name="connsiteX56" fmla="*/ 87486 w 515127"/>
                            <a:gd name="connsiteY56" fmla="*/ 112066 h 606722"/>
                            <a:gd name="connsiteX57" fmla="*/ 112495 w 515127"/>
                            <a:gd name="connsiteY57" fmla="*/ 137128 h 606722"/>
                            <a:gd name="connsiteX58" fmla="*/ 198201 w 515127"/>
                            <a:gd name="connsiteY58" fmla="*/ 99269 h 606722"/>
                            <a:gd name="connsiteX59" fmla="*/ 198201 w 515127"/>
                            <a:gd name="connsiteY59" fmla="*/ 39548 h 606722"/>
                            <a:gd name="connsiteX60" fmla="*/ 178354 w 515127"/>
                            <a:gd name="connsiteY60" fmla="*/ 39548 h 606722"/>
                            <a:gd name="connsiteX61" fmla="*/ 158507 w 515127"/>
                            <a:gd name="connsiteY61" fmla="*/ 19818 h 606722"/>
                            <a:gd name="connsiteX62" fmla="*/ 178354 w 515127"/>
                            <a:gd name="connsiteY6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15127" h="606722">
                              <a:moveTo>
                                <a:pt x="257566" y="250649"/>
                              </a:moveTo>
                              <a:cubicBezTo>
                                <a:pt x="268514" y="250649"/>
                                <a:pt x="277416" y="259446"/>
                                <a:pt x="277416" y="270375"/>
                              </a:cubicBezTo>
                              <a:lnTo>
                                <a:pt x="277416" y="329730"/>
                              </a:lnTo>
                              <a:lnTo>
                                <a:pt x="336876" y="329730"/>
                              </a:lnTo>
                              <a:cubicBezTo>
                                <a:pt x="347825" y="329730"/>
                                <a:pt x="356637" y="338615"/>
                                <a:pt x="356637" y="349544"/>
                              </a:cubicBezTo>
                              <a:cubicBezTo>
                                <a:pt x="356637" y="360473"/>
                                <a:pt x="347825" y="369270"/>
                                <a:pt x="336876" y="369270"/>
                              </a:cubicBezTo>
                              <a:lnTo>
                                <a:pt x="257566" y="369270"/>
                              </a:lnTo>
                              <a:cubicBezTo>
                                <a:pt x="246617" y="369270"/>
                                <a:pt x="237805" y="360473"/>
                                <a:pt x="237805" y="349544"/>
                              </a:cubicBezTo>
                              <a:lnTo>
                                <a:pt x="237805" y="270375"/>
                              </a:lnTo>
                              <a:cubicBezTo>
                                <a:pt x="237805" y="259446"/>
                                <a:pt x="246617" y="250649"/>
                                <a:pt x="257566" y="250649"/>
                              </a:cubicBezTo>
                              <a:close/>
                              <a:moveTo>
                                <a:pt x="257519" y="210956"/>
                              </a:moveTo>
                              <a:cubicBezTo>
                                <a:pt x="181065" y="210956"/>
                                <a:pt x="118851" y="273172"/>
                                <a:pt x="118851" y="349521"/>
                              </a:cubicBezTo>
                              <a:cubicBezTo>
                                <a:pt x="118851" y="425869"/>
                                <a:pt x="181065" y="487996"/>
                                <a:pt x="257519" y="487996"/>
                              </a:cubicBezTo>
                              <a:cubicBezTo>
                                <a:pt x="334062" y="487996"/>
                                <a:pt x="396276" y="425869"/>
                                <a:pt x="396276" y="349521"/>
                              </a:cubicBezTo>
                              <a:cubicBezTo>
                                <a:pt x="396276" y="273172"/>
                                <a:pt x="334062" y="210956"/>
                                <a:pt x="257519" y="210956"/>
                              </a:cubicBezTo>
                              <a:close/>
                              <a:moveTo>
                                <a:pt x="257519" y="171404"/>
                              </a:moveTo>
                              <a:cubicBezTo>
                                <a:pt x="355868" y="171404"/>
                                <a:pt x="435882" y="251308"/>
                                <a:pt x="435882" y="349521"/>
                              </a:cubicBezTo>
                              <a:cubicBezTo>
                                <a:pt x="435882" y="447645"/>
                                <a:pt x="355868" y="527548"/>
                                <a:pt x="257519" y="527548"/>
                              </a:cubicBezTo>
                              <a:cubicBezTo>
                                <a:pt x="159259" y="527548"/>
                                <a:pt x="79245" y="447645"/>
                                <a:pt x="79245" y="349521"/>
                              </a:cubicBezTo>
                              <a:cubicBezTo>
                                <a:pt x="79245" y="251308"/>
                                <a:pt x="159259" y="171404"/>
                                <a:pt x="257519" y="171404"/>
                              </a:cubicBezTo>
                              <a:close/>
                              <a:moveTo>
                                <a:pt x="257564" y="131884"/>
                              </a:moveTo>
                              <a:cubicBezTo>
                                <a:pt x="137415" y="131884"/>
                                <a:pt x="39694" y="229554"/>
                                <a:pt x="39694" y="349530"/>
                              </a:cubicBezTo>
                              <a:cubicBezTo>
                                <a:pt x="39694" y="469505"/>
                                <a:pt x="137415" y="567086"/>
                                <a:pt x="257564" y="567086"/>
                              </a:cubicBezTo>
                              <a:cubicBezTo>
                                <a:pt x="377801" y="567086"/>
                                <a:pt x="475522" y="469505"/>
                                <a:pt x="475522" y="349530"/>
                              </a:cubicBezTo>
                              <a:cubicBezTo>
                                <a:pt x="475522" y="229554"/>
                                <a:pt x="377801" y="131884"/>
                                <a:pt x="257564" y="131884"/>
                              </a:cubicBezTo>
                              <a:close/>
                              <a:moveTo>
                                <a:pt x="237806" y="39548"/>
                              </a:moveTo>
                              <a:lnTo>
                                <a:pt x="237806" y="92337"/>
                              </a:lnTo>
                              <a:lnTo>
                                <a:pt x="277410" y="92337"/>
                              </a:lnTo>
                              <a:lnTo>
                                <a:pt x="277410" y="39548"/>
                              </a:lnTo>
                              <a:close/>
                              <a:moveTo>
                                <a:pt x="178354" y="0"/>
                              </a:moveTo>
                              <a:lnTo>
                                <a:pt x="336862" y="0"/>
                              </a:lnTo>
                              <a:cubicBezTo>
                                <a:pt x="347809" y="0"/>
                                <a:pt x="356620" y="8887"/>
                                <a:pt x="356620" y="19818"/>
                              </a:cubicBezTo>
                              <a:cubicBezTo>
                                <a:pt x="356620" y="30749"/>
                                <a:pt x="347809" y="39548"/>
                                <a:pt x="336862" y="39548"/>
                              </a:cubicBezTo>
                              <a:lnTo>
                                <a:pt x="317015" y="39548"/>
                              </a:lnTo>
                              <a:lnTo>
                                <a:pt x="317015" y="99269"/>
                              </a:lnTo>
                              <a:cubicBezTo>
                                <a:pt x="348076" y="106645"/>
                                <a:pt x="377000" y="119620"/>
                                <a:pt x="402632" y="137128"/>
                              </a:cubicBezTo>
                              <a:lnTo>
                                <a:pt x="427730" y="112066"/>
                              </a:lnTo>
                              <a:lnTo>
                                <a:pt x="411977" y="96425"/>
                              </a:lnTo>
                              <a:cubicBezTo>
                                <a:pt x="404234" y="88693"/>
                                <a:pt x="404234" y="76162"/>
                                <a:pt x="411977" y="68431"/>
                              </a:cubicBezTo>
                              <a:cubicBezTo>
                                <a:pt x="419720" y="60699"/>
                                <a:pt x="432269" y="60699"/>
                                <a:pt x="440012" y="68431"/>
                              </a:cubicBezTo>
                              <a:lnTo>
                                <a:pt x="499463" y="127796"/>
                              </a:lnTo>
                              <a:cubicBezTo>
                                <a:pt x="507206" y="135528"/>
                                <a:pt x="507206" y="148059"/>
                                <a:pt x="499463" y="155791"/>
                              </a:cubicBezTo>
                              <a:cubicBezTo>
                                <a:pt x="491720" y="163522"/>
                                <a:pt x="479171" y="163522"/>
                                <a:pt x="471429" y="155791"/>
                              </a:cubicBezTo>
                              <a:lnTo>
                                <a:pt x="455676" y="140061"/>
                              </a:lnTo>
                              <a:lnTo>
                                <a:pt x="433693" y="162012"/>
                              </a:lnTo>
                              <a:cubicBezTo>
                                <a:pt x="483799" y="209024"/>
                                <a:pt x="515127" y="275678"/>
                                <a:pt x="515127" y="349530"/>
                              </a:cubicBezTo>
                              <a:cubicBezTo>
                                <a:pt x="515127" y="491279"/>
                                <a:pt x="399606" y="606722"/>
                                <a:pt x="257564" y="606722"/>
                              </a:cubicBezTo>
                              <a:cubicBezTo>
                                <a:pt x="115610" y="606722"/>
                                <a:pt x="0" y="491279"/>
                                <a:pt x="0" y="349530"/>
                              </a:cubicBezTo>
                              <a:cubicBezTo>
                                <a:pt x="0" y="275678"/>
                                <a:pt x="31417" y="209024"/>
                                <a:pt x="81434" y="162012"/>
                              </a:cubicBezTo>
                              <a:lnTo>
                                <a:pt x="59451" y="140061"/>
                              </a:lnTo>
                              <a:lnTo>
                                <a:pt x="43788" y="155791"/>
                              </a:lnTo>
                              <a:cubicBezTo>
                                <a:pt x="36045" y="163522"/>
                                <a:pt x="23496" y="163522"/>
                                <a:pt x="15753" y="155791"/>
                              </a:cubicBezTo>
                              <a:cubicBezTo>
                                <a:pt x="8010" y="148059"/>
                                <a:pt x="8010" y="135528"/>
                                <a:pt x="15753" y="127796"/>
                              </a:cubicBezTo>
                              <a:lnTo>
                                <a:pt x="75204" y="68431"/>
                              </a:lnTo>
                              <a:cubicBezTo>
                                <a:pt x="82947" y="60699"/>
                                <a:pt x="95496" y="60699"/>
                                <a:pt x="103239" y="68431"/>
                              </a:cubicBezTo>
                              <a:cubicBezTo>
                                <a:pt x="110982" y="76162"/>
                                <a:pt x="110982" y="88693"/>
                                <a:pt x="103239" y="96425"/>
                              </a:cubicBezTo>
                              <a:lnTo>
                                <a:pt x="87486" y="112066"/>
                              </a:lnTo>
                              <a:lnTo>
                                <a:pt x="112495" y="137128"/>
                              </a:lnTo>
                              <a:cubicBezTo>
                                <a:pt x="138127" y="119620"/>
                                <a:pt x="167051" y="106645"/>
                                <a:pt x="198201" y="99269"/>
                              </a:cubicBezTo>
                              <a:lnTo>
                                <a:pt x="198201" y="39548"/>
                              </a:lnTo>
                              <a:lnTo>
                                <a:pt x="178354" y="39548"/>
                              </a:lnTo>
                              <a:cubicBezTo>
                                <a:pt x="167407" y="39548"/>
                                <a:pt x="158507" y="30749"/>
                                <a:pt x="158507" y="19818"/>
                              </a:cubicBezTo>
                              <a:cubicBezTo>
                                <a:pt x="158507" y="8887"/>
                                <a:pt x="167407" y="0"/>
                                <a:pt x="178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nalog-stopwatch_67066" o:spid="_x0000_s1026" o:spt="100" style="position:absolute;left:0pt;margin-left:25.9pt;margin-top:50.6pt;height:13.55pt;width:11.5pt;z-index:251669504;mso-width-relative:page;mso-height-relative:page;" fillcolor="#FFFFFF" filled="t" stroked="f" coordsize="515127,606722" o:gfxdata="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<v:path o:connectlocs="73120,71157;78755,76757;78755,93607;95636,93607;101246,99233;95636,104833;73120,104833;67510,99233;67510,76757;73120,71157;73107,59888;33740,99226;73107,138538;112499,99226;73107,59888;73107,48660;123743,99226;73107,149767;22496,99226;73107,48660;73120,37440;11268,99229;73120,160991;134996,99229;73120,37440;67511,11227;67511,26213;78754,26213;78754,11227;50633,0;95632,0;101241,5626;95632,11227;89997,11227;89997,28181;114303,38929;121428,31814;116956,27374;116956,19427;124915,19427;141793,36280;141793,44227;133834,44227;129362,39762;123121,45994;146240,99229;73120,172244;0,99229;23118,45994;16877,39762;12431,44227;4472,44227;4472,36280;21349,19427;29308,19427;29308,27374;24836,31814;31936,38929;56267,28181;56267,11227;50633,11227;44998,5626;50633,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8754E" wp14:editId="0C08F6B9">
                <wp:simplePos x="0" y="0"/>
                <wp:positionH relativeFrom="column">
                  <wp:posOffset>2117725</wp:posOffset>
                </wp:positionH>
                <wp:positionV relativeFrom="paragraph">
                  <wp:posOffset>468630</wp:posOffset>
                </wp:positionV>
                <wp:extent cx="2439035" cy="726440"/>
                <wp:effectExtent l="0" t="0" r="0" b="0"/>
                <wp:wrapNone/>
                <wp:docPr id="1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6D85E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  <w:sz w:val="18"/>
                                <w:szCs w:val="18"/>
                              </w:rPr>
                              <w:t>现居：厦门大学嘉庚学院</w:t>
                            </w:r>
                          </w:p>
                          <w:p w14:paraId="54B74BBD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  <w:sz w:val="18"/>
                                <w:szCs w:val="18"/>
                              </w:rPr>
                              <w:t>邮箱：ming783288@gmail.com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8754E" id="文本框 42" o:spid="_x0000_s1037" type="#_x0000_t202" style="position:absolute;left:0;text-align:left;margin-left:166.75pt;margin-top:36.9pt;width:192.05pt;height:5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" filled="f" stroked="f">
                <v:textbox style="mso-fit-shape-to-text:t">
                  <w:txbxContent>
                    <w:p w14:paraId="2E56D85E" w14:textId="77777777" w:rsidR="000E51C1" w:rsidRDefault="0000000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  <w:sz w:val="18"/>
                          <w:szCs w:val="18"/>
                        </w:rPr>
                        <w:t>现居：厦门大学嘉庚学院</w:t>
                      </w:r>
                    </w:p>
                    <w:p w14:paraId="54B74BBD" w14:textId="77777777" w:rsidR="000E51C1" w:rsidRDefault="0000000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  <w:sz w:val="18"/>
                          <w:szCs w:val="18"/>
                        </w:rPr>
                        <w:t>邮箱：ming783288@gmail.com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DD253" wp14:editId="14AAA00F">
                <wp:simplePos x="0" y="0"/>
                <wp:positionH relativeFrom="column">
                  <wp:posOffset>1929765</wp:posOffset>
                </wp:positionH>
                <wp:positionV relativeFrom="paragraph">
                  <wp:posOffset>642620</wp:posOffset>
                </wp:positionV>
                <wp:extent cx="135255" cy="167005"/>
                <wp:effectExtent l="0" t="0" r="0" b="4445"/>
                <wp:wrapNone/>
                <wp:docPr id="13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5274" cy="167182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location-pointer_64679" o:spid="_x0000_s1026" o:spt="100" style="position:absolute;left:0pt;margin-left:151.95pt;margin-top:50.6pt;height:13.15pt;width:10.65pt;z-index:251668480;mso-width-relative:page;mso-height-relative:page;" fillcolor="#FFFFFF" filled="t" stroked="f" coordsize="485843,600441" o:gfxdata="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<v:path o:connectlocs="67676,34110;36348,65377;67676,96576;99004,65377;67676,34110;67676,25109;108022,65377;67676,105645;27330,65377;67676,25109;67670,13537;13561,67549;67670,150802;121712,67549;67670,13537;67670,0;135274,67549;103405,130767;72417,165219;67670,167182;62924,165219;31936,130767;0,67549;67670,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B141F" wp14:editId="39CFDDB3">
                <wp:simplePos x="0" y="0"/>
                <wp:positionH relativeFrom="column">
                  <wp:posOffset>1922145</wp:posOffset>
                </wp:positionH>
                <wp:positionV relativeFrom="paragraph">
                  <wp:posOffset>968375</wp:posOffset>
                </wp:positionV>
                <wp:extent cx="151130" cy="151130"/>
                <wp:effectExtent l="0" t="0" r="1270" b="1270"/>
                <wp:wrapNone/>
                <wp:docPr id="16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414" cy="151184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pen-mail_17777" o:spid="_x0000_s1026" o:spt="100" style="position:absolute;left:0pt;margin-left:151.35pt;margin-top:76.25pt;height:11.9pt;width:11.9pt;z-index:251671552;mso-width-relative:page;mso-height-relative:page;" fillcolor="#FFFFFF" filled="t" stroked="f" coordsize="6827,6827" o:gfxdata="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O36H4DXAAAACwEAAA8AAAAAAAAAAQAgAAAAIgAAAGRycy9kb3ducmV2LnhtbFBLAQIUABQAAAAI&#10;AIdO4kCB502bRQUAAFAXAAAOAAAAAAAAAAEAIAAAACYBAABkcnMvZTJvRG9jLnhtbFBLBQYAAAAA&#10;BgAGAFkBAADdCAAAAAA=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<v:path o:connectlocs="131320,40104;131320,0;20093,0;20093,40104;0,40104;0,151184;151414,151184;151414,40104;131320,40104;29364,9256;122049,9256;122049,59592;75695,98833;29364,59592;29364,9256;9270,54720;57598,95644;9270,136568;9270,54720;17277,141927;64761,101712;75695,110968;86630,101712;134136,141927;17277,141927;142143,136568;93793,95644;142143,54720;142143,136568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9005A" wp14:editId="1B0F8538">
                <wp:simplePos x="0" y="0"/>
                <wp:positionH relativeFrom="column">
                  <wp:posOffset>490855</wp:posOffset>
                </wp:positionH>
                <wp:positionV relativeFrom="paragraph">
                  <wp:posOffset>468630</wp:posOffset>
                </wp:positionV>
                <wp:extent cx="1620520" cy="726440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3F1E8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  <w:sz w:val="18"/>
                                <w:szCs w:val="18"/>
                              </w:rPr>
                              <w:t xml:space="preserve">年龄：22                    </w:t>
                            </w:r>
                          </w:p>
                          <w:p w14:paraId="31F43A1B" w14:textId="77777777" w:rsidR="000E51C1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  <w:sz w:val="18"/>
                                <w:szCs w:val="18"/>
                              </w:rPr>
                              <w:t>电话：188-3609-0239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005A" id="_x0000_s1038" type="#_x0000_t202" style="position:absolute;left:0;text-align:left;margin-left:38.65pt;margin-top:36.9pt;width:127.6pt;height:5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" filled="f" stroked="f">
                <v:textbox style="mso-fit-shape-to-text:t">
                  <w:txbxContent>
                    <w:p w14:paraId="64D3F1E8" w14:textId="77777777" w:rsidR="000E51C1" w:rsidRDefault="0000000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  <w:sz w:val="18"/>
                          <w:szCs w:val="18"/>
                        </w:rPr>
                        <w:t xml:space="preserve">年龄：22                    </w:t>
                      </w:r>
                    </w:p>
                    <w:p w14:paraId="31F43A1B" w14:textId="77777777" w:rsidR="000E51C1" w:rsidRDefault="0000000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  <w:sz w:val="18"/>
                          <w:szCs w:val="18"/>
                        </w:rPr>
                        <w:t>电话：188-3609-0239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66706" wp14:editId="025B1512">
                <wp:simplePos x="0" y="0"/>
                <wp:positionH relativeFrom="column">
                  <wp:posOffset>328930</wp:posOffset>
                </wp:positionH>
                <wp:positionV relativeFrom="paragraph">
                  <wp:posOffset>968375</wp:posOffset>
                </wp:positionV>
                <wp:extent cx="146050" cy="146050"/>
                <wp:effectExtent l="0" t="0" r="6350" b="6985"/>
                <wp:wrapNone/>
                <wp:docPr id="15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45958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all-volume_17819" o:spid="_x0000_s1026" o:spt="100" style="position:absolute;left:0pt;margin-left:25.9pt;margin-top:76.25pt;height:11.5pt;width:11.5pt;z-index:251670528;mso-width-relative:page;mso-height-relative:page;" fillcolor="#FFFFFF" filled="t" stroked="f" coordsize="581469,580342" o:gfxdata="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<v:path o:connectlocs="61062,33670;67149,39747;61062,45824;43832,63007;37723,69129;31637,63051;61062,33670;110326,12207;109409,12453;96426,34268;96650,35162;97433,35609;103432,44326;100656,54518;54522,100629;46486,103512;35920,97835;34734,95980;33793,95734;12483,109592;12304,110531;23832,128144;40576,132033;132442,39386;127943,22601;64060,2966;70148,9047;64060,15128;13022,66101;6934,72181;845,66101;64060,2966;108032,163;116572,1747;134166,12140;143030,45444;46777,142538;34286,145958;13625,134804;2097,117191;284,107536;5835,99444;27145,85587;34152,83486;44941,89297;46128,91152;46598,91264;91344,46695;91232,46092;90449,45645;84562,37777;85972,28054;98955,6239;108032,163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 Light" w:eastAsia="微软雅黑 Light" w:hAnsi="微软雅黑 Light" w:cs="Times New Roman" w:hint="eastAsia"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3F661" wp14:editId="794FD2D6">
                <wp:simplePos x="0" y="0"/>
                <wp:positionH relativeFrom="column">
                  <wp:posOffset>2508250</wp:posOffset>
                </wp:positionH>
                <wp:positionV relativeFrom="paragraph">
                  <wp:posOffset>692785</wp:posOffset>
                </wp:positionV>
                <wp:extent cx="5603240" cy="690245"/>
                <wp:effectExtent l="0" t="0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1" cy="690540"/>
                        </a:xfrm>
                        <a:prstGeom prst="parallelogram">
                          <a:avLst>
                            <a:gd name="adj" fmla="val 39345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97.5pt;margin-top:54.55pt;height:54.35pt;width:441.2pt;z-index:251659264;v-text-anchor:middle;mso-width-relative:page;mso-height-relative:page;" fillcolor="#262626" filled="t" stroked="f" coordsize="21600,21600" o:gfxdata="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xZg43ZAAAADAEAAA8AAAAAAAAAAQAgAAAAIgAA&#10;AGRycy9kb3ducmV2LnhtbFBLAQIUABQAAAAIAIdO4kBNb43WQAIAAF4EAAAOAAAAAAAAAAEAIAAA&#10;ACgBAABkcnMvZTJvRG9jLnhtbFBLBQYAAAAABgAGAFkBAADaBQAAAAA=&#10;" adj="104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 w:rsidR="000E51C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OTYsImhkaWQiOiI0ZDNmYzgxZDM5ZDAwMjY2MWUwOWQ2NjM2YjFkOTE2YiIsInVzZXJDb3VudCI6OTZ9"/>
  </w:docVars>
  <w:rsids>
    <w:rsidRoot w:val="359E16E9"/>
    <w:rsid w:val="000E51C1"/>
    <w:rsid w:val="00294B41"/>
    <w:rsid w:val="00312D83"/>
    <w:rsid w:val="004B06EC"/>
    <w:rsid w:val="006E2396"/>
    <w:rsid w:val="00750E62"/>
    <w:rsid w:val="007B0CD8"/>
    <w:rsid w:val="00875CC5"/>
    <w:rsid w:val="009A2197"/>
    <w:rsid w:val="009E0B68"/>
    <w:rsid w:val="00A3069E"/>
    <w:rsid w:val="00B54FDE"/>
    <w:rsid w:val="00CC3471"/>
    <w:rsid w:val="00DA497E"/>
    <w:rsid w:val="00F91FA0"/>
    <w:rsid w:val="0108358B"/>
    <w:rsid w:val="024E20C9"/>
    <w:rsid w:val="045336D3"/>
    <w:rsid w:val="04571BFB"/>
    <w:rsid w:val="05516137"/>
    <w:rsid w:val="05FE5361"/>
    <w:rsid w:val="06A67296"/>
    <w:rsid w:val="06FD4433"/>
    <w:rsid w:val="07611530"/>
    <w:rsid w:val="07726BE5"/>
    <w:rsid w:val="077314AA"/>
    <w:rsid w:val="07E53FF2"/>
    <w:rsid w:val="09D621B0"/>
    <w:rsid w:val="0ACB525B"/>
    <w:rsid w:val="0B735A68"/>
    <w:rsid w:val="0CC52240"/>
    <w:rsid w:val="0D3A1F53"/>
    <w:rsid w:val="0EBA3EC5"/>
    <w:rsid w:val="0FD27C28"/>
    <w:rsid w:val="10E4615F"/>
    <w:rsid w:val="10E50948"/>
    <w:rsid w:val="115C6259"/>
    <w:rsid w:val="116651FC"/>
    <w:rsid w:val="12435D4E"/>
    <w:rsid w:val="125F7A1D"/>
    <w:rsid w:val="12E072CE"/>
    <w:rsid w:val="13F33ED7"/>
    <w:rsid w:val="14677248"/>
    <w:rsid w:val="146A6C1B"/>
    <w:rsid w:val="14F265EE"/>
    <w:rsid w:val="15287005"/>
    <w:rsid w:val="15B200EE"/>
    <w:rsid w:val="15BB1828"/>
    <w:rsid w:val="169721C5"/>
    <w:rsid w:val="16D90EA0"/>
    <w:rsid w:val="17141D0A"/>
    <w:rsid w:val="19237C21"/>
    <w:rsid w:val="19CC0C6C"/>
    <w:rsid w:val="1A027679"/>
    <w:rsid w:val="1A1B4CFE"/>
    <w:rsid w:val="1A690899"/>
    <w:rsid w:val="1AEF5AC5"/>
    <w:rsid w:val="1B320129"/>
    <w:rsid w:val="1B707D79"/>
    <w:rsid w:val="1C0504DE"/>
    <w:rsid w:val="1D5A1619"/>
    <w:rsid w:val="1DC767A9"/>
    <w:rsid w:val="1EC00C2B"/>
    <w:rsid w:val="1FAB0A8F"/>
    <w:rsid w:val="202E6CF5"/>
    <w:rsid w:val="20AF1DF1"/>
    <w:rsid w:val="20CF284B"/>
    <w:rsid w:val="212B7F67"/>
    <w:rsid w:val="22855E10"/>
    <w:rsid w:val="23CD4FD9"/>
    <w:rsid w:val="246B47F1"/>
    <w:rsid w:val="24997A50"/>
    <w:rsid w:val="249E3EE1"/>
    <w:rsid w:val="24A77AD7"/>
    <w:rsid w:val="24ED2308"/>
    <w:rsid w:val="256C3F1E"/>
    <w:rsid w:val="25A07F6C"/>
    <w:rsid w:val="27013BD2"/>
    <w:rsid w:val="27A904AB"/>
    <w:rsid w:val="27C748BC"/>
    <w:rsid w:val="28F460B9"/>
    <w:rsid w:val="2B1A3C26"/>
    <w:rsid w:val="2B1D7074"/>
    <w:rsid w:val="2B980A61"/>
    <w:rsid w:val="2D292A69"/>
    <w:rsid w:val="2FA67D9F"/>
    <w:rsid w:val="30541491"/>
    <w:rsid w:val="30C2090D"/>
    <w:rsid w:val="31B9703B"/>
    <w:rsid w:val="3291620A"/>
    <w:rsid w:val="32A21D72"/>
    <w:rsid w:val="32B3174D"/>
    <w:rsid w:val="32D77B7B"/>
    <w:rsid w:val="335948CD"/>
    <w:rsid w:val="3542051C"/>
    <w:rsid w:val="3597384F"/>
    <w:rsid w:val="35996689"/>
    <w:rsid w:val="359E16E9"/>
    <w:rsid w:val="377A726D"/>
    <w:rsid w:val="381F1BC2"/>
    <w:rsid w:val="3987215A"/>
    <w:rsid w:val="3A667F7C"/>
    <w:rsid w:val="3B570C18"/>
    <w:rsid w:val="3C330E21"/>
    <w:rsid w:val="3CDE2C42"/>
    <w:rsid w:val="3DF14C86"/>
    <w:rsid w:val="3EFC405F"/>
    <w:rsid w:val="3F2172E4"/>
    <w:rsid w:val="41792045"/>
    <w:rsid w:val="41B1236A"/>
    <w:rsid w:val="41F85FC5"/>
    <w:rsid w:val="43D21648"/>
    <w:rsid w:val="44044131"/>
    <w:rsid w:val="44B652F2"/>
    <w:rsid w:val="454F12F3"/>
    <w:rsid w:val="458D27ED"/>
    <w:rsid w:val="46F00E85"/>
    <w:rsid w:val="470807F1"/>
    <w:rsid w:val="49E87884"/>
    <w:rsid w:val="4BD963A5"/>
    <w:rsid w:val="4C8B180D"/>
    <w:rsid w:val="4CF17AFB"/>
    <w:rsid w:val="4D1D46E0"/>
    <w:rsid w:val="4DBB6CE2"/>
    <w:rsid w:val="4E8C02C5"/>
    <w:rsid w:val="4F6C2572"/>
    <w:rsid w:val="4F7E3DC2"/>
    <w:rsid w:val="4F933F61"/>
    <w:rsid w:val="4FCD5106"/>
    <w:rsid w:val="50BD7339"/>
    <w:rsid w:val="52500E9E"/>
    <w:rsid w:val="55A95AB1"/>
    <w:rsid w:val="56602D25"/>
    <w:rsid w:val="56917D4F"/>
    <w:rsid w:val="579C633B"/>
    <w:rsid w:val="5A7F7687"/>
    <w:rsid w:val="5D002A8C"/>
    <w:rsid w:val="5DB2753F"/>
    <w:rsid w:val="5ECB72B4"/>
    <w:rsid w:val="5ED300D6"/>
    <w:rsid w:val="5F4B46C1"/>
    <w:rsid w:val="60146B2D"/>
    <w:rsid w:val="6229531B"/>
    <w:rsid w:val="624F3C22"/>
    <w:rsid w:val="62FC668F"/>
    <w:rsid w:val="631F7F13"/>
    <w:rsid w:val="63A728E8"/>
    <w:rsid w:val="63D37773"/>
    <w:rsid w:val="642B57EB"/>
    <w:rsid w:val="646D3E80"/>
    <w:rsid w:val="64AE2350"/>
    <w:rsid w:val="65053D6A"/>
    <w:rsid w:val="656732F0"/>
    <w:rsid w:val="65A43583"/>
    <w:rsid w:val="67B35CFF"/>
    <w:rsid w:val="6841369B"/>
    <w:rsid w:val="68543F47"/>
    <w:rsid w:val="685C7C25"/>
    <w:rsid w:val="68867A24"/>
    <w:rsid w:val="689E11ED"/>
    <w:rsid w:val="692A2FDB"/>
    <w:rsid w:val="697F058F"/>
    <w:rsid w:val="69C63A07"/>
    <w:rsid w:val="6A4B6D8C"/>
    <w:rsid w:val="6B3E0678"/>
    <w:rsid w:val="6BF8618D"/>
    <w:rsid w:val="6DDB309A"/>
    <w:rsid w:val="6DF02BC2"/>
    <w:rsid w:val="6F1D2FF7"/>
    <w:rsid w:val="70837AF6"/>
    <w:rsid w:val="72141EFF"/>
    <w:rsid w:val="72CE1D3E"/>
    <w:rsid w:val="75B945F7"/>
    <w:rsid w:val="7622041C"/>
    <w:rsid w:val="78F85C68"/>
    <w:rsid w:val="79286E57"/>
    <w:rsid w:val="792F0DD0"/>
    <w:rsid w:val="79716D38"/>
    <w:rsid w:val="79DF0BED"/>
    <w:rsid w:val="7A985D69"/>
    <w:rsid w:val="7CAA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0D4945"/>
  <w15:docId w15:val="{401F0921-44D2-45FE-9570-02D0FDE3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jds.blcu.edu.cn/index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23.tv/bMvaju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23.tv/bMvajuX" TargetMode="External"/><Relationship Id="rId11" Type="http://schemas.openxmlformats.org/officeDocument/2006/relationships/hyperlink" Target="http://jsjds.blcu.edu.cn/index.ht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jsjds.blcu.edu.cn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jds.blcu.edu.cn/index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manda\Library\Containers\com.kingsoft.wpsoffice.mac\Data\.kingsoft\office6\templates\download\89e071ac-7221-4ecc-9871-3daf9a6fc50e\&#24212;&#23626;&#27605;&#19994;&#29983;&#31616;&#21382;&#24212;&#23626;&#27605;&#19994;&#2998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应届毕业生简历应届毕业生.docx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银明 李</cp:lastModifiedBy>
  <cp:revision>2</cp:revision>
  <dcterms:created xsi:type="dcterms:W3CDTF">2025-02-15T10:42:00Z</dcterms:created>
  <dcterms:modified xsi:type="dcterms:W3CDTF">2025-02-15T10:42:00Z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1.0_Hf8T7P5/D2Zn4JNmJPqb4FHaL6TUq2UjlOx3RkGjPJDVwIbPbz2fsR7fJzdTNC3bNAS0HvgbSnYxAktc9/t9nQ==</vt:lpwstr>
  </property>
  <property fmtid="{D5CDD505-2E9C-101B-9397-08002B2CF9AE}" pid="3" name="KSOTemplateUUID">
    <vt:lpwstr>v1.0_mb_gCerTkST7IRbc/v+xchGnw==</vt:lpwstr>
  </property>
  <property fmtid="{D5CDD505-2E9C-101B-9397-08002B2CF9AE}" pid="4" name="ICV">
    <vt:lpwstr>FB06D5DFF3C24AFB9802D4152C6DA843_13</vt:lpwstr>
  </property>
  <property fmtid="{D5CDD505-2E9C-101B-9397-08002B2CF9AE}" pid="5" name="KSOProductBuildVer">
    <vt:lpwstr>2052-12.1.0.19770</vt:lpwstr>
  </property>
  <property fmtid="{D5CDD505-2E9C-101B-9397-08002B2CF9AE}" pid="6" name="KSOTemplateDocerSaveRecord">
    <vt:lpwstr>eyJoZGlkIjoiNGQzZmM4MWQzOWQwMDI2NjFlMDlkNjYzNmIxZDkxNmIiLCJ1c2VySWQiOiIxMjIxMDc3NzMzIn0=</vt:lpwstr>
  </property>
</Properties>
</file>